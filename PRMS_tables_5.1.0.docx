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6DC019EC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 xml:space="preserve">By Steven L. Markstrom, R. Steven Regan, Lauren E. Hay, Roland J. Viger, Richard M. T. Webb, Robert A. </w:t>
      </w:r>
      <w:proofErr w:type="spellStart"/>
      <w:r w:rsidRPr="008B1087">
        <w:t>Payn</w:t>
      </w:r>
      <w:proofErr w:type="spellEnd"/>
      <w:r w:rsidR="00EB53A6">
        <w:t>, and Jacob H. LaFontaine</w:t>
      </w:r>
    </w:p>
    <w:p w14:paraId="1F0C6484" w14:textId="67ACCD8F" w:rsidR="00D8553F" w:rsidRDefault="0058709C" w:rsidP="007D64C8">
      <w:pPr>
        <w:pStyle w:val="Heading1"/>
        <w:rPr>
          <w:b w:val="0"/>
        </w:rPr>
      </w:pPr>
      <w:r w:rsidRPr="000E1D2B">
        <w:rPr>
          <w:b w:val="0"/>
          <w:highlight w:val="yellow"/>
        </w:rPr>
        <w:t xml:space="preserve">Updated tables </w:t>
      </w:r>
      <w:r w:rsidR="00D8553F" w:rsidRPr="000E1D2B">
        <w:rPr>
          <w:b w:val="0"/>
          <w:highlight w:val="yellow"/>
        </w:rPr>
        <w:t>from version 4.0.3 to</w:t>
      </w:r>
      <w:r w:rsidRPr="000E1D2B">
        <w:rPr>
          <w:b w:val="0"/>
          <w:highlight w:val="yellow"/>
        </w:rPr>
        <w:t xml:space="preserve"> version 5.</w:t>
      </w:r>
      <w:r w:rsidR="00577C56">
        <w:rPr>
          <w:b w:val="0"/>
          <w:highlight w:val="yellow"/>
        </w:rPr>
        <w:t>1</w:t>
      </w:r>
      <w:r w:rsidRPr="000E1D2B">
        <w:rPr>
          <w:b w:val="0"/>
          <w:highlight w:val="yellow"/>
        </w:rPr>
        <w:t>.0</w:t>
      </w:r>
      <w:r w:rsidR="00D8553F">
        <w:rPr>
          <w:b w:val="0"/>
        </w:rPr>
        <w:t xml:space="preserve"> </w:t>
      </w:r>
    </w:p>
    <w:p w14:paraId="118A7DA1" w14:textId="3FA04611" w:rsidR="007D64C8" w:rsidRPr="007D64C8" w:rsidRDefault="00A07872" w:rsidP="007D64C8">
      <w:pPr>
        <w:pStyle w:val="Heading1"/>
        <w:rPr>
          <w:b w:val="0"/>
        </w:rPr>
      </w:pPr>
      <w:r>
        <w:rPr>
          <w:b w:val="0"/>
          <w:highlight w:val="yellow"/>
        </w:rPr>
        <w:t>January</w:t>
      </w:r>
      <w:r w:rsidR="00B569FF">
        <w:rPr>
          <w:b w:val="0"/>
          <w:highlight w:val="yellow"/>
        </w:rPr>
        <w:t xml:space="preserve"> </w:t>
      </w:r>
      <w:r w:rsidR="00BF7293">
        <w:rPr>
          <w:b w:val="0"/>
          <w:highlight w:val="yellow"/>
        </w:rPr>
        <w:t>30</w:t>
      </w:r>
      <w:r w:rsidR="000E57D8" w:rsidRPr="000E57D8">
        <w:rPr>
          <w:b w:val="0"/>
          <w:highlight w:val="yellow"/>
        </w:rPr>
        <w:t>, 20</w:t>
      </w:r>
      <w:r>
        <w:rPr>
          <w:b w:val="0"/>
        </w:rPr>
        <w:t>20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 xml:space="preserve">Markstrom, S.L., Regan, R.S., Hay, L.E., Viger, R.J., Webb, R.M.T., </w:t>
      </w:r>
      <w:proofErr w:type="spellStart"/>
      <w:r w:rsidR="008B1087" w:rsidRPr="008B1087">
        <w:t>Payn</w:t>
      </w:r>
      <w:proofErr w:type="spellEnd"/>
      <w:r w:rsidR="008B1087" w:rsidRPr="008B1087">
        <w:t>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0E1D2B">
        <w:rPr>
          <w:highlight w:val="yellow"/>
        </w:rPr>
        <w:t xml:space="preserve">version </w:t>
      </w:r>
      <w:r w:rsidR="000E1D2B" w:rsidRPr="000E1D2B">
        <w:rPr>
          <w:highlight w:val="yellow"/>
        </w:rPr>
        <w:t>5 (PRMS-</w:t>
      </w:r>
      <w:r w:rsidR="00C55B3D" w:rsidRPr="000E1D2B">
        <w:rPr>
          <w:highlight w:val="yellow"/>
        </w:rPr>
        <w:t>V</w:t>
      </w:r>
      <w:r w:rsidR="00C55B3D" w:rsidRPr="00C55B3D">
        <w:t>).</w:t>
      </w:r>
    </w:p>
    <w:p w14:paraId="0162D18D" w14:textId="48D30DB0" w:rsidR="000E1D2B" w:rsidRDefault="000E1D2B" w:rsidP="006F3216">
      <w:pPr>
        <w:pStyle w:val="BodyText"/>
        <w:spacing w:line="276" w:lineRule="auto"/>
        <w:ind w:firstLine="0"/>
      </w:pPr>
      <w:r>
        <w:t>[</w:t>
      </w:r>
      <w:r w:rsidR="00A07872">
        <w:t>HRU, Hydrologic Response Unit; CBH, climate by HRU;</w:t>
      </w:r>
      <w:r w:rsidR="00A07872" w:rsidRPr="000E1D2B">
        <w:rPr>
          <w:highlight w:val="green"/>
        </w:rPr>
        <w:t xml:space="preserve"> </w:t>
      </w:r>
      <w:r w:rsidRPr="000E1D2B">
        <w:rPr>
          <w:highlight w:val="green"/>
        </w:rPr>
        <w:t>green</w:t>
      </w:r>
      <w:r>
        <w:t xml:space="preserve"> highlight indicate</w:t>
      </w:r>
      <w:r w:rsidR="001B1377">
        <w:t>s</w:t>
      </w:r>
      <w:r>
        <w:t xml:space="preserve"> new for PRMS-V</w:t>
      </w:r>
      <w:r w:rsidR="00A02DED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5.1.0;</w:t>
      </w:r>
      <w:r w:rsidR="00A02DED">
        <w:rPr>
          <w:sz w:val="23"/>
          <w:szCs w:val="23"/>
        </w:rPr>
        <w:t xml:space="preserve"> </w:t>
      </w:r>
      <w:r w:rsidR="00A02DED" w:rsidRPr="00154660">
        <w:rPr>
          <w:strike/>
          <w:sz w:val="23"/>
          <w:szCs w:val="23"/>
        </w:rPr>
        <w:t>strikethrough</w:t>
      </w:r>
      <w:r w:rsidR="00A02DED">
        <w:rPr>
          <w:sz w:val="23"/>
          <w:szCs w:val="23"/>
        </w:rPr>
        <w:t xml:space="preserve"> indicates items removed</w:t>
      </w:r>
      <w: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proofErr w:type="spellStart"/>
            <w:r w:rsidRPr="001E05BE">
              <w:t>soltab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proofErr w:type="spellStart"/>
            <w:r w:rsidRPr="001E05BE">
              <w:t>obs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6B227D2E" w:rsidR="000B223B" w:rsidRDefault="000B223B" w:rsidP="00953576">
            <w:proofErr w:type="spellStart"/>
            <w:r w:rsidRPr="000B223B">
              <w:rPr>
                <w:highlight w:val="green"/>
              </w:rPr>
              <w:t>temp_sta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201C0E26" w14:textId="7C57B670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953576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953576" w:rsidRPr="00F371A1" w:rsidRDefault="00953576" w:rsidP="00953576">
            <w:r w:rsidRPr="00F371A1">
              <w:t xml:space="preserve">Reads distributed </w:t>
            </w:r>
            <w:r w:rsidR="00E44577">
              <w:t xml:space="preserve">minimum and maximum air </w:t>
            </w:r>
            <w:r>
              <w:t xml:space="preserve">temperature </w:t>
            </w:r>
            <w:r w:rsidRPr="00F371A1">
              <w:t xml:space="preserve">values </w:t>
            </w:r>
            <w:r w:rsidR="00E44577">
              <w:t xml:space="preserve">for each HRU </w:t>
            </w:r>
            <w:r w:rsidRPr="00F371A1">
              <w:t>directly from</w:t>
            </w:r>
            <w:r w:rsidR="00E44577">
              <w:t xml:space="preserve"> pre-processed</w:t>
            </w:r>
            <w:r w:rsidRPr="00F371A1">
              <w:t xml:space="preserve"> files.</w:t>
            </w:r>
          </w:p>
        </w:tc>
      </w:tr>
      <w:tr w:rsidR="00953576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953576" w:rsidRPr="001E05BE" w:rsidRDefault="00953576" w:rsidP="00953576">
            <w:pPr>
              <w:pStyle w:val="TableSpanner"/>
            </w:pPr>
            <w:r w:rsidRPr="001E05BE">
              <w:t>Precipitation distribution process</w:t>
            </w:r>
          </w:p>
        </w:tc>
      </w:tr>
      <w:tr w:rsidR="00953576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953576" w:rsidRPr="001E05BE" w:rsidRDefault="00953576" w:rsidP="00953576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 w:rsidR="008D0A9E">
              <w:t xml:space="preserve"> and observed data from one station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4F3D32E2" w14:textId="77777777" w:rsidTr="00953576">
        <w:tc>
          <w:tcPr>
            <w:tcW w:w="1949" w:type="dxa"/>
          </w:tcPr>
          <w:p w14:paraId="6E894C47" w14:textId="405C2BF4" w:rsidR="00953576" w:rsidRPr="001E05BE" w:rsidRDefault="00953576" w:rsidP="00953576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953576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953576" w:rsidRPr="001E05BE" w:rsidRDefault="00953576" w:rsidP="00953576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953576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953576" w:rsidRPr="00F371A1" w:rsidRDefault="00953576" w:rsidP="00953576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 w:rsidR="00E44577">
              <w:t xml:space="preserve"> for each HRU</w:t>
            </w:r>
            <w:r w:rsidRPr="00F371A1">
              <w:t xml:space="preserve"> directly from </w:t>
            </w:r>
            <w:r w:rsidR="00E44577">
              <w:t xml:space="preserve">pre-processed </w:t>
            </w:r>
            <w:r w:rsidRPr="00F371A1">
              <w:t>files.</w:t>
            </w:r>
          </w:p>
        </w:tc>
      </w:tr>
      <w:tr w:rsidR="00953576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953576" w:rsidRPr="001E05BE" w:rsidRDefault="00953576" w:rsidP="00953576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953576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953576" w:rsidRPr="001E05BE" w:rsidRDefault="00953576" w:rsidP="00953576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953576" w:rsidRPr="001E05BE" w:rsidRDefault="00953576" w:rsidP="00953576">
            <w:r w:rsidRPr="001E05BE">
              <w:t xml:space="preserve">Determines the form of precipitation and distributes precipitation and temperatures to each HRU </w:t>
            </w:r>
            <w:proofErr w:type="gramStart"/>
            <w:r>
              <w:t>on the basis of</w:t>
            </w:r>
            <w:proofErr w:type="gramEnd"/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953576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953576" w:rsidRPr="001E05BE" w:rsidRDefault="00953576" w:rsidP="00953576">
            <w:r w:rsidRPr="001E05BE">
              <w:t>xyz_dist</w:t>
            </w:r>
          </w:p>
        </w:tc>
        <w:tc>
          <w:tcPr>
            <w:tcW w:w="8318" w:type="dxa"/>
          </w:tcPr>
          <w:p w14:paraId="33EA388F" w14:textId="77777777" w:rsidR="00953576" w:rsidRPr="001E05BE" w:rsidRDefault="00953576" w:rsidP="00953576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953576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953576" w:rsidRPr="001E05BE" w:rsidRDefault="00953576" w:rsidP="00953576">
            <w:r>
              <w:t>climate_hru</w:t>
            </w:r>
          </w:p>
        </w:tc>
        <w:tc>
          <w:tcPr>
            <w:tcW w:w="8318" w:type="dxa"/>
          </w:tcPr>
          <w:p w14:paraId="3F7ADD2A" w14:textId="7BACD3C9" w:rsidR="00953576" w:rsidRPr="001E05BE" w:rsidRDefault="00F94203" w:rsidP="00953576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953576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953576" w:rsidRPr="00F371A1" w:rsidRDefault="00953576" w:rsidP="00953576">
            <w:pPr>
              <w:pStyle w:val="TableSpanner"/>
            </w:pPr>
            <w:r w:rsidRPr="00F371A1">
              <w:lastRenderedPageBreak/>
              <w:t>Solar radiation distribution process</w:t>
            </w:r>
          </w:p>
        </w:tc>
      </w:tr>
      <w:tr w:rsidR="00953576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953576" w:rsidRPr="00F371A1" w:rsidRDefault="00953576" w:rsidP="00953576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953576" w:rsidRPr="00F371A1" w:rsidRDefault="00953576" w:rsidP="00953576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953576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953576" w:rsidRPr="00F371A1" w:rsidRDefault="00953576" w:rsidP="00953576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953576" w:rsidRPr="00F371A1" w:rsidRDefault="00953576" w:rsidP="00953576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953576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953576" w:rsidRPr="00F371A1" w:rsidRDefault="00B7242C" w:rsidP="00953576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953576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953576" w:rsidRPr="00F371A1" w:rsidRDefault="00953576" w:rsidP="00953576">
            <w:pPr>
              <w:pStyle w:val="TableSpanner"/>
            </w:pPr>
            <w:r w:rsidRPr="00F371A1">
              <w:t>Transpiration period process</w:t>
            </w:r>
          </w:p>
        </w:tc>
      </w:tr>
      <w:tr w:rsidR="00953576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953576" w:rsidRPr="00F371A1" w:rsidRDefault="00953576" w:rsidP="00953576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953576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953576" w:rsidRPr="00F371A1" w:rsidRDefault="00953576" w:rsidP="00953576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B7242C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B7242C" w:rsidRPr="00F371A1" w:rsidRDefault="00B7242C" w:rsidP="00B7242C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B7242C" w:rsidRPr="00F371A1" w:rsidRDefault="00B7242C" w:rsidP="00B7242C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953576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953576" w:rsidRPr="005A0DBC" w:rsidRDefault="00953576" w:rsidP="00953576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953576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953576" w:rsidRPr="005A0DBC" w:rsidRDefault="00953576" w:rsidP="00953576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953576" w14:paraId="5C8EA939" w14:textId="77777777" w:rsidTr="00953576">
        <w:tc>
          <w:tcPr>
            <w:tcW w:w="1949" w:type="dxa"/>
          </w:tcPr>
          <w:p w14:paraId="2993AF50" w14:textId="224A59A1" w:rsidR="00953576" w:rsidRPr="005A0DBC" w:rsidRDefault="00953576" w:rsidP="00953576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</w:t>
            </w:r>
            <w:proofErr w:type="spellStart"/>
            <w:r w:rsidRPr="005A0DBC">
              <w:t>Haise</w:t>
            </w:r>
            <w:proofErr w:type="spellEnd"/>
            <w:r w:rsidRPr="005A0DBC">
              <w:t xml:space="preserve"> form</w:t>
            </w:r>
            <w:r>
              <w:t xml:space="preserve">ulation (Jensen and </w:t>
            </w:r>
            <w:proofErr w:type="spellStart"/>
            <w:r>
              <w:t>Haise</w:t>
            </w:r>
            <w:proofErr w:type="spellEnd"/>
            <w:r>
              <w:t>, 1963</w:t>
            </w:r>
            <w:r w:rsidRPr="005A0DBC">
              <w:t>)</w:t>
            </w:r>
            <w:r>
              <w:t>.</w:t>
            </w:r>
          </w:p>
        </w:tc>
      </w:tr>
      <w:tr w:rsidR="00953576" w14:paraId="10F94E1C" w14:textId="77777777" w:rsidTr="00953576">
        <w:tc>
          <w:tcPr>
            <w:tcW w:w="1949" w:type="dxa"/>
          </w:tcPr>
          <w:p w14:paraId="67FEE4BE" w14:textId="260A9CA1" w:rsidR="00953576" w:rsidRPr="005A0DBC" w:rsidRDefault="00953576" w:rsidP="00953576">
            <w:r>
              <w:t>potet_hs</w:t>
            </w:r>
          </w:p>
        </w:tc>
        <w:tc>
          <w:tcPr>
            <w:tcW w:w="8318" w:type="dxa"/>
          </w:tcPr>
          <w:p w14:paraId="389A4296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</w:t>
            </w:r>
            <w:proofErr w:type="spellStart"/>
            <w:r>
              <w:t>Samani</w:t>
            </w:r>
            <w:proofErr w:type="spellEnd"/>
            <w:r w:rsidRPr="005A0DBC">
              <w:t xml:space="preserve"> formulation (</w:t>
            </w:r>
            <w:r>
              <w:t xml:space="preserve">Hargreaves and </w:t>
            </w:r>
            <w:proofErr w:type="spellStart"/>
            <w:r>
              <w:t>Samani</w:t>
            </w:r>
            <w:proofErr w:type="spellEnd"/>
            <w:r w:rsidRPr="005A0DBC">
              <w:t>, 19</w:t>
            </w:r>
            <w:r>
              <w:t>82).</w:t>
            </w:r>
          </w:p>
        </w:tc>
      </w:tr>
      <w:tr w:rsidR="00953576" w14:paraId="72683AA6" w14:textId="77777777" w:rsidTr="00953576">
        <w:tc>
          <w:tcPr>
            <w:tcW w:w="1949" w:type="dxa"/>
          </w:tcPr>
          <w:p w14:paraId="473644F0" w14:textId="085EE1A5" w:rsidR="00953576" w:rsidRPr="005A0DBC" w:rsidRDefault="00953576" w:rsidP="00953576">
            <w:r>
              <w:t>potet_pt</w:t>
            </w:r>
          </w:p>
        </w:tc>
        <w:tc>
          <w:tcPr>
            <w:tcW w:w="8318" w:type="dxa"/>
          </w:tcPr>
          <w:p w14:paraId="07FF90F2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953576" w14:paraId="60BB7E15" w14:textId="77777777" w:rsidTr="00953576">
        <w:tc>
          <w:tcPr>
            <w:tcW w:w="1949" w:type="dxa"/>
          </w:tcPr>
          <w:p w14:paraId="239EEEFD" w14:textId="03F7E57E" w:rsidR="00953576" w:rsidRPr="005A0DBC" w:rsidRDefault="00953576" w:rsidP="00953576">
            <w:r>
              <w:t>potet_pm</w:t>
            </w:r>
          </w:p>
        </w:tc>
        <w:tc>
          <w:tcPr>
            <w:tcW w:w="8318" w:type="dxa"/>
          </w:tcPr>
          <w:p w14:paraId="23431CFB" w14:textId="000C3455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</w:t>
            </w:r>
            <w:r w:rsidR="00A958F7">
              <w:t>; requires</w:t>
            </w:r>
            <w:r w:rsidRPr="0058709C">
              <w:t xml:space="preserve"> windspeed and humidity </w:t>
            </w:r>
            <w:r w:rsidR="00A958F7">
              <w:t xml:space="preserve">specified </w:t>
            </w:r>
            <w:r w:rsidRPr="0058709C">
              <w:t>in CBH Files.</w:t>
            </w:r>
          </w:p>
        </w:tc>
      </w:tr>
      <w:tr w:rsidR="00953576" w14:paraId="28D33CFD" w14:textId="77777777" w:rsidTr="00953576">
        <w:tc>
          <w:tcPr>
            <w:tcW w:w="1949" w:type="dxa"/>
          </w:tcPr>
          <w:p w14:paraId="10CA8E77" w14:textId="60DDA133" w:rsidR="00953576" w:rsidRDefault="00953576" w:rsidP="00953576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953576" w:rsidRPr="005A0DBC" w:rsidRDefault="00953576" w:rsidP="00953576">
            <w:r w:rsidRPr="007A1181">
              <w:t>Computes the potential evapotranspiration by using the Penman-Monteith formulation (Penman, 1948; Monteith, 1965)</w:t>
            </w:r>
            <w:r w:rsidR="00A958F7">
              <w:t>; requires</w:t>
            </w:r>
            <w:r w:rsidRPr="007A1181">
              <w:t xml:space="preserve"> windspeed and humidity </w:t>
            </w:r>
            <w:r w:rsidR="00A958F7">
              <w:t xml:space="preserve">specified </w:t>
            </w:r>
            <w:r w:rsidRPr="007A1181">
              <w:t>in the Data File.</w:t>
            </w:r>
          </w:p>
        </w:tc>
      </w:tr>
      <w:tr w:rsidR="00953576" w14:paraId="1D2FA6C2" w14:textId="77777777" w:rsidTr="00953576">
        <w:tc>
          <w:tcPr>
            <w:tcW w:w="1949" w:type="dxa"/>
          </w:tcPr>
          <w:p w14:paraId="13E0CE9D" w14:textId="221C5A07" w:rsidR="00953576" w:rsidRPr="005A0DBC" w:rsidRDefault="00953576" w:rsidP="00953576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953576" w:rsidRPr="005A0DBC" w:rsidRDefault="00953576" w:rsidP="00953576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7F47D4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7F47D4" w:rsidRPr="00F371A1" w:rsidRDefault="007F47D4" w:rsidP="007F47D4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7F47D4" w:rsidRPr="00F371A1" w:rsidRDefault="007F47D4" w:rsidP="007F47D4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7F47D4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7F47D4" w:rsidRPr="00B02C3F" w:rsidRDefault="007F47D4" w:rsidP="007F47D4">
            <w:pPr>
              <w:pStyle w:val="TableSpanner"/>
            </w:pPr>
            <w:r w:rsidRPr="00B02C3F">
              <w:t>Canopy Interception process</w:t>
            </w:r>
          </w:p>
        </w:tc>
      </w:tr>
      <w:tr w:rsidR="007F47D4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7F47D4" w:rsidRPr="00B02C3F" w:rsidRDefault="007F47D4" w:rsidP="007F47D4">
            <w:proofErr w:type="spellStart"/>
            <w:r w:rsidRPr="00B02C3F">
              <w:t>intcp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77777777" w:rsidR="007F47D4" w:rsidRPr="00B02C3F" w:rsidRDefault="007F47D4" w:rsidP="007F47D4">
            <w:r w:rsidRPr="00B02C3F">
              <w:t>Computes volume of intercepted precipitation, evaporation from intercepted precipitation, and throughfall that reaches the soil or snowpack</w:t>
            </w:r>
            <w:r>
              <w:t>.</w:t>
            </w:r>
          </w:p>
        </w:tc>
      </w:tr>
      <w:tr w:rsidR="007F47D4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7F47D4" w:rsidRPr="00B02C3F" w:rsidRDefault="007F47D4" w:rsidP="007F47D4">
            <w:pPr>
              <w:pStyle w:val="TableSpanner"/>
            </w:pPr>
            <w:r w:rsidRPr="00B02C3F">
              <w:t>Snow process</w:t>
            </w:r>
          </w:p>
        </w:tc>
      </w:tr>
      <w:tr w:rsidR="007F47D4" w14:paraId="2061E0AA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4F24491" w14:textId="77777777" w:rsidR="007F47D4" w:rsidRPr="00B02C3F" w:rsidRDefault="007F47D4" w:rsidP="007F47D4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D3D3689" w14:textId="77777777" w:rsidR="007F47D4" w:rsidRPr="00B02C3F" w:rsidRDefault="007F47D4" w:rsidP="007F47D4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7F47D4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7F47D4" w:rsidRPr="00B02C3F" w:rsidRDefault="007F47D4" w:rsidP="007F47D4">
            <w:pPr>
              <w:pStyle w:val="TableSpanner"/>
            </w:pPr>
            <w:r w:rsidRPr="00B02C3F">
              <w:t>Surface runoff process</w:t>
            </w:r>
          </w:p>
        </w:tc>
      </w:tr>
      <w:tr w:rsidR="007F47D4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7F47D4" w:rsidRPr="00B02C3F" w:rsidRDefault="007F47D4" w:rsidP="007F47D4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7F47D4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7F47D4" w:rsidRPr="00B02C3F" w:rsidRDefault="007F47D4" w:rsidP="007F47D4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7F47D4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7F47D4" w:rsidRPr="00B02C3F" w:rsidRDefault="007F47D4" w:rsidP="007F47D4">
            <w:pPr>
              <w:pStyle w:val="TableSpanner"/>
            </w:pPr>
            <w:r w:rsidRPr="00B02C3F">
              <w:t>Soil-zone process</w:t>
            </w:r>
          </w:p>
        </w:tc>
      </w:tr>
      <w:tr w:rsidR="007F47D4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7F47D4" w:rsidRPr="00B02C3F" w:rsidRDefault="007F47D4" w:rsidP="007F47D4">
            <w:proofErr w:type="spellStart"/>
            <w:r w:rsidRPr="00B02C3F">
              <w:t>soilzone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7F47D4" w:rsidRPr="00B02C3F" w:rsidRDefault="007F47D4" w:rsidP="007F47D4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7F47D4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7F47D4" w:rsidRPr="00B02C3F" w:rsidRDefault="007F47D4" w:rsidP="007F47D4">
            <w:pPr>
              <w:pStyle w:val="TableSpanner"/>
            </w:pPr>
            <w:r w:rsidRPr="00B02C3F">
              <w:t>Groundwater process</w:t>
            </w:r>
          </w:p>
        </w:tc>
      </w:tr>
      <w:tr w:rsidR="007F47D4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7F47D4" w:rsidRPr="00B02C3F" w:rsidRDefault="007F47D4" w:rsidP="007F47D4">
            <w:proofErr w:type="spellStart"/>
            <w:r w:rsidRPr="00B02C3F">
              <w:t>gwflow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7F47D4" w:rsidRPr="00B02C3F" w:rsidRDefault="007F47D4" w:rsidP="007F47D4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7F47D4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7F47D4" w:rsidRPr="00B02C3F" w:rsidRDefault="007F47D4" w:rsidP="007F47D4">
            <w:pPr>
              <w:pStyle w:val="TableSpanner"/>
            </w:pPr>
            <w:r w:rsidRPr="00B02C3F">
              <w:t>Streamflow process</w:t>
            </w:r>
          </w:p>
        </w:tc>
      </w:tr>
      <w:tr w:rsidR="007F47D4" w14:paraId="418288E7" w14:textId="77777777" w:rsidTr="00953576">
        <w:tc>
          <w:tcPr>
            <w:tcW w:w="1949" w:type="dxa"/>
          </w:tcPr>
          <w:p w14:paraId="242B8360" w14:textId="0C0A47BE" w:rsidR="007F47D4" w:rsidRPr="007A579D" w:rsidRDefault="007F47D4" w:rsidP="007F47D4">
            <w:proofErr w:type="spellStart"/>
            <w:r>
              <w:t>muskingum</w:t>
            </w:r>
            <w:proofErr w:type="spellEnd"/>
          </w:p>
        </w:tc>
        <w:tc>
          <w:tcPr>
            <w:tcW w:w="8318" w:type="dxa"/>
          </w:tcPr>
          <w:p w14:paraId="345BD18B" w14:textId="35E261E8" w:rsidR="007F47D4" w:rsidRPr="007A579D" w:rsidRDefault="007F47D4" w:rsidP="007F47D4">
            <w:r w:rsidRPr="00C25DB0">
              <w:t xml:space="preserve">Computes </w:t>
            </w:r>
            <w:r>
              <w:t>flow in the stream network using the Muskingum routing method (</w:t>
            </w:r>
            <w:proofErr w:type="spellStart"/>
            <w:r w:rsidRPr="007F47D4">
              <w:t>Linsley</w:t>
            </w:r>
            <w:proofErr w:type="spellEnd"/>
            <w:r w:rsidRPr="007F47D4">
              <w:t xml:space="preserve"> and others, 1982)</w:t>
            </w:r>
            <w:r>
              <w:t>.</w:t>
            </w:r>
          </w:p>
        </w:tc>
      </w:tr>
      <w:tr w:rsidR="007F47D4" w14:paraId="3781A4D2" w14:textId="77777777" w:rsidTr="00953576">
        <w:tc>
          <w:tcPr>
            <w:tcW w:w="1949" w:type="dxa"/>
          </w:tcPr>
          <w:p w14:paraId="5AA27F42" w14:textId="76AA716A" w:rsidR="007F47D4" w:rsidRDefault="007F47D4" w:rsidP="007F47D4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7F47D4" w:rsidRPr="007A579D" w:rsidRDefault="007F47D4" w:rsidP="007F47D4">
            <w:r>
              <w:t xml:space="preserve">Computes flow in the stream network using the Muskingum routing method and flow and storage in </w:t>
            </w:r>
            <w:r>
              <w:lastRenderedPageBreak/>
              <w:t>on-channel lake using several methods</w:t>
            </w:r>
            <w:r w:rsidRPr="007A1181">
              <w:t>.</w:t>
            </w:r>
          </w:p>
        </w:tc>
      </w:tr>
      <w:tr w:rsidR="007F47D4" w14:paraId="7BC3C205" w14:textId="77777777" w:rsidTr="00953576">
        <w:tc>
          <w:tcPr>
            <w:tcW w:w="1949" w:type="dxa"/>
          </w:tcPr>
          <w:p w14:paraId="7DF99FEC" w14:textId="17B40C46" w:rsidR="007F47D4" w:rsidRPr="00915804" w:rsidRDefault="007F47D4" w:rsidP="007F47D4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lastRenderedPageBreak/>
              <w:t>muskingum_mann</w:t>
            </w:r>
          </w:p>
        </w:tc>
        <w:tc>
          <w:tcPr>
            <w:tcW w:w="8318" w:type="dxa"/>
          </w:tcPr>
          <w:p w14:paraId="6C791266" w14:textId="7147A04F" w:rsidR="007F47D4" w:rsidRDefault="007F47D4" w:rsidP="007F47D4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7F47D4" w14:paraId="52A85E81" w14:textId="77777777" w:rsidTr="00953576">
        <w:tc>
          <w:tcPr>
            <w:tcW w:w="1949" w:type="dxa"/>
          </w:tcPr>
          <w:p w14:paraId="7FD52E97" w14:textId="5D28CE51" w:rsidR="007F47D4" w:rsidRPr="00915804" w:rsidRDefault="007F47D4" w:rsidP="007F47D4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7F47D4" w:rsidRPr="007A1181" w:rsidRDefault="007F47D4" w:rsidP="007F47D4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7F47D4" w14:paraId="3885C8C2" w14:textId="77777777" w:rsidTr="00953576">
        <w:tc>
          <w:tcPr>
            <w:tcW w:w="1949" w:type="dxa"/>
          </w:tcPr>
          <w:p w14:paraId="4C184085" w14:textId="3EAB0775" w:rsidR="007F47D4" w:rsidRPr="00796358" w:rsidRDefault="007F47D4" w:rsidP="007F47D4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7F47D4" w:rsidRDefault="007F47D4" w:rsidP="007F47D4">
            <w:r>
              <w:t>Computes daily mean stream temperature for each stream segment in the stream network</w:t>
            </w:r>
            <w:r w:rsidR="006B7B23" w:rsidRPr="006B7B23">
              <w:t xml:space="preserve">, module based on the Stream Network Temperature Model (SNTEMP, </w:t>
            </w:r>
            <w:proofErr w:type="spellStart"/>
            <w:r w:rsidR="006B7B23" w:rsidRPr="006B7B23">
              <w:t>Theurer</w:t>
            </w:r>
            <w:proofErr w:type="spellEnd"/>
            <w:r w:rsidR="006B7B23" w:rsidRPr="006B7B23">
              <w:t xml:space="preserve"> and others, 1984)</w:t>
            </w:r>
            <w:r>
              <w:t>.</w:t>
            </w:r>
          </w:p>
        </w:tc>
      </w:tr>
      <w:tr w:rsidR="007F47D4" w14:paraId="449C6020" w14:textId="77777777" w:rsidTr="00953576">
        <w:tc>
          <w:tcPr>
            <w:tcW w:w="1949" w:type="dxa"/>
          </w:tcPr>
          <w:p w14:paraId="6D5C1AFC" w14:textId="69AD20FC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>
              <w:t>strmflow</w:t>
            </w:r>
            <w:proofErr w:type="spellEnd"/>
          </w:p>
        </w:tc>
        <w:tc>
          <w:tcPr>
            <w:tcW w:w="8318" w:type="dxa"/>
          </w:tcPr>
          <w:p w14:paraId="01841EC0" w14:textId="1962C45C" w:rsidR="007F47D4" w:rsidRPr="007A1181" w:rsidRDefault="007F47D4" w:rsidP="007F47D4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7F47D4" w14:paraId="759E8646" w14:textId="77777777" w:rsidTr="00953576">
        <w:tc>
          <w:tcPr>
            <w:tcW w:w="1949" w:type="dxa"/>
          </w:tcPr>
          <w:p w14:paraId="59669465" w14:textId="0C4723E7" w:rsidR="007F47D4" w:rsidRDefault="007F47D4" w:rsidP="007F47D4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7F47D4" w:rsidRPr="007A579D" w:rsidRDefault="007F47D4" w:rsidP="007F47D4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7F47D4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7F47D4" w:rsidRPr="00DB0FB7" w:rsidRDefault="007F47D4" w:rsidP="007F47D4">
            <w:pPr>
              <w:rPr>
                <w:strike/>
              </w:rPr>
            </w:pPr>
            <w:proofErr w:type="spellStart"/>
            <w:r w:rsidRPr="00DB0FB7">
              <w:rPr>
                <w:strike/>
              </w:rPr>
              <w:t>strmflow_lake</w:t>
            </w:r>
            <w:proofErr w:type="spellEnd"/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7F47D4" w:rsidRPr="00DB0FB7" w:rsidRDefault="007F47D4" w:rsidP="007F47D4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7F47D4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7F47D4" w:rsidRPr="007A579D" w:rsidRDefault="007F47D4" w:rsidP="007F47D4">
            <w:pPr>
              <w:pStyle w:val="TableSpanner"/>
            </w:pPr>
            <w:r w:rsidRPr="007A579D">
              <w:t>Summary process</w:t>
            </w:r>
          </w:p>
        </w:tc>
      </w:tr>
      <w:tr w:rsidR="007F47D4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7F47D4" w:rsidRPr="005967AC" w:rsidRDefault="007F47D4" w:rsidP="007F47D4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7F47D4" w:rsidRPr="005967AC" w:rsidRDefault="007F47D4" w:rsidP="007F47D4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7F47D4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7F47D4" w:rsidRPr="00F275A7" w:rsidRDefault="007F47D4" w:rsidP="007F47D4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7F47D4" w:rsidRDefault="007F47D4" w:rsidP="007F47D4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7F47D4" w:rsidRPr="005967AC" w:rsidRDefault="007F47D4" w:rsidP="007F47D4">
            <w:proofErr w:type="spellStart"/>
            <w:r w:rsidRPr="00915804">
              <w:rPr>
                <w:highlight w:val="green"/>
              </w:rPr>
              <w:t>convert_params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7F47D4" w:rsidRPr="005967AC" w:rsidRDefault="007F47D4" w:rsidP="007F47D4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7F47D4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7F47D4" w:rsidRPr="00885505" w:rsidRDefault="007F47D4" w:rsidP="007F47D4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7F47D4" w:rsidRDefault="007F47D4" w:rsidP="007F47D4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7F47D4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7F47D4" w:rsidRPr="005967AC" w:rsidRDefault="007F47D4" w:rsidP="007F47D4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7F47D4" w:rsidRPr="005967AC" w:rsidRDefault="007F47D4" w:rsidP="007F47D4">
            <w:r w:rsidRPr="005967AC">
              <w:t>Writes HRU summaries to a user specified target map at weekly, monthly, yearly, and total time steps.</w:t>
            </w:r>
          </w:p>
        </w:tc>
      </w:tr>
      <w:tr w:rsidR="007F47D4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7F47D4" w:rsidRPr="00953576" w:rsidRDefault="007F47D4" w:rsidP="007F47D4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12ABEF7E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7F47D4" w:rsidRPr="00F275A7" w:rsidRDefault="007F47D4" w:rsidP="007F47D4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7F47D4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 or 2</w:t>
            </w:r>
            <w:r w:rsidRPr="00136674">
              <w:t>.</w:t>
            </w:r>
          </w:p>
        </w:tc>
      </w:tr>
      <w:tr w:rsidR="007F47D4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7F47D4" w:rsidRPr="00953576" w:rsidRDefault="007F47D4" w:rsidP="007F47D4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7F47D4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7F47D4" w:rsidRPr="00953576" w:rsidRDefault="007F47D4" w:rsidP="007F47D4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77777777" w:rsidR="007F47D4" w:rsidRPr="009D5CD3" w:rsidRDefault="007F47D4" w:rsidP="007F47D4">
            <w:r>
              <w:t>Writes selected basin area-weighted results to a Comma-</w:t>
            </w:r>
            <w:proofErr w:type="spellStart"/>
            <w:r>
              <w:t>Seperated</w:t>
            </w:r>
            <w:proofErr w:type="spellEnd"/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7F47D4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7F47D4" w:rsidRPr="00F275A7" w:rsidRDefault="007F47D4" w:rsidP="007F47D4">
            <w:pPr>
              <w:rPr>
                <w:highlight w:val="green"/>
              </w:rPr>
            </w:pPr>
            <w:proofErr w:type="spellStart"/>
            <w:r>
              <w:t>s</w:t>
            </w:r>
            <w:r w:rsidRPr="005967AC">
              <w:t>ubbasin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7F47D4" w:rsidRDefault="007F47D4" w:rsidP="007F47D4">
            <w:r w:rsidRPr="005967AC">
              <w:t xml:space="preserve">Computes streamflow at internal basin nodes and variables by </w:t>
            </w:r>
            <w:proofErr w:type="spellStart"/>
            <w:r w:rsidRPr="005967AC">
              <w:t>subbasin</w:t>
            </w:r>
            <w:proofErr w:type="spellEnd"/>
            <w:r w:rsidRPr="005967AC">
              <w:t>.</w:t>
            </w:r>
          </w:p>
        </w:tc>
      </w:tr>
      <w:tr w:rsidR="007F47D4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 w:rsidRPr="00885505">
              <w:t>write_climate_hru</w:t>
            </w:r>
            <w:proofErr w:type="spellEnd"/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7F47D4" w:rsidRDefault="007F47D4" w:rsidP="007F47D4">
            <w:r>
              <w:t xml:space="preserve">Writes climate-by-HRU Files of user-selected climate variables </w:t>
            </w:r>
            <w:proofErr w:type="gramStart"/>
            <w:r>
              <w:t>on the basis of</w:t>
            </w:r>
            <w:proofErr w:type="gramEnd"/>
            <w:r>
              <w:t xml:space="preserve">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6F3216">
      <w:pPr>
        <w:pStyle w:val="Reference"/>
        <w:spacing w:line="276" w:lineRule="auto"/>
        <w:ind w:left="0" w:firstLine="0"/>
        <w:rPr>
          <w:rFonts w:ascii="Arial Narrow" w:hAnsi="Arial Narrow" w:cs="Arial"/>
        </w:rPr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rPr>
          <w:rFonts w:ascii="Arial Narrow" w:hAnsi="Arial Narrow" w:cs="Arial"/>
        </w:rPr>
        <w:t>Dimensions used in the Precipitation-R</w:t>
      </w:r>
      <w:r w:rsidR="00352F1A">
        <w:rPr>
          <w:rFonts w:ascii="Arial Narrow" w:hAnsi="Arial Narrow" w:cs="Arial"/>
        </w:rPr>
        <w:t xml:space="preserve">unoff Modeling System, </w:t>
      </w:r>
      <w:r w:rsidR="00352F1A" w:rsidRPr="00352F1A">
        <w:rPr>
          <w:rFonts w:ascii="Arial Narrow" w:hAnsi="Arial Narrow" w:cs="Arial"/>
          <w:highlight w:val="yellow"/>
        </w:rPr>
        <w:t>version 5</w:t>
      </w:r>
      <w:r w:rsidR="00730F1C" w:rsidRPr="00352F1A">
        <w:rPr>
          <w:rFonts w:ascii="Arial Narrow" w:hAnsi="Arial Narrow" w:cs="Arial"/>
          <w:highlight w:val="yellow"/>
        </w:rPr>
        <w:t xml:space="preserve"> (PRMS-V).</w:t>
      </w:r>
    </w:p>
    <w:p w14:paraId="5B9DD9A1" w14:textId="35978AF1" w:rsidR="007B6B6D" w:rsidRDefault="007B6B6D" w:rsidP="00DB0FB7">
      <w:pPr>
        <w:pStyle w:val="BodyText"/>
        <w:spacing w:line="276" w:lineRule="auto"/>
        <w:ind w:firstLine="0"/>
      </w:pPr>
      <w:r w:rsidRPr="00630617">
        <w:rPr>
          <w:rFonts w:ascii="Arial Narrow" w:hAnsi="Arial Narrow" w:cs="Arial"/>
          <w:szCs w:val="24"/>
        </w:rPr>
        <w:t>[HRU, hydrologic response unit;</w:t>
      </w:r>
      <w:r w:rsidR="00651B8A">
        <w:rPr>
          <w:rFonts w:ascii="Arial Narrow" w:hAnsi="Arial Narrow" w:cs="Arial"/>
          <w:szCs w:val="24"/>
        </w:rPr>
        <w:t xml:space="preserve"> GWR, groundwater reservoir;</w:t>
      </w:r>
      <w:r w:rsidRPr="00630617">
        <w:rPr>
          <w:rFonts w:ascii="Arial Narrow" w:hAnsi="Arial Narrow" w:cs="Arial"/>
          <w:szCs w:val="24"/>
        </w:rPr>
        <w:t xml:space="preserve"> &gt;, greater than</w:t>
      </w:r>
      <w:r w:rsidR="00182D2B" w:rsidRPr="00630617">
        <w:rPr>
          <w:rFonts w:ascii="Arial Narrow" w:hAnsi="Arial Narrow" w:cs="Arial"/>
          <w:szCs w:val="24"/>
        </w:rPr>
        <w:t xml:space="preserve">; </w:t>
      </w:r>
      <w:r w:rsidR="00182D2B" w:rsidRPr="00724025">
        <w:rPr>
          <w:rFonts w:ascii="Arial Narrow" w:hAnsi="Arial Narrow" w:cs="Arial"/>
          <w:szCs w:val="24"/>
          <w:highlight w:val="yellow"/>
        </w:rPr>
        <w:t>POI, points-of-interest</w:t>
      </w:r>
      <w:r w:rsidRPr="00630617">
        <w:rPr>
          <w:rFonts w:ascii="Arial Narrow" w:hAnsi="Arial Narrow" w:cs="Arial"/>
          <w:szCs w:val="24"/>
        </w:rPr>
        <w:t xml:space="preserve">; control parameters </w:t>
      </w:r>
      <w:proofErr w:type="spellStart"/>
      <w:r w:rsidRPr="00935964">
        <w:rPr>
          <w:b/>
          <w:szCs w:val="24"/>
        </w:rPr>
        <w:t>temp_module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precip_module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solrad_module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et_module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F451A8">
        <w:rPr>
          <w:rStyle w:val="BodyTextChar"/>
          <w:b/>
          <w:szCs w:val="24"/>
        </w:rPr>
        <w:t>strmflow_module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subbasin_flag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cascade_flag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cascadegw_flag</w:t>
      </w:r>
      <w:proofErr w:type="spellEnd"/>
      <w:r w:rsidRPr="00630617">
        <w:rPr>
          <w:rFonts w:ascii="Arial Narrow" w:hAnsi="Arial Narrow" w:cs="Arial"/>
          <w:szCs w:val="24"/>
        </w:rPr>
        <w:t xml:space="preserve">, and </w:t>
      </w:r>
      <w:proofErr w:type="spellStart"/>
      <w:r w:rsidRPr="00935964">
        <w:rPr>
          <w:b/>
          <w:szCs w:val="24"/>
        </w:rPr>
        <w:t>mapOutON_OFF</w:t>
      </w:r>
      <w:proofErr w:type="spellEnd"/>
      <w:r w:rsidRPr="00630617">
        <w:rPr>
          <w:rFonts w:ascii="Arial Narrow" w:hAnsi="Arial Narrow" w:cs="Arial"/>
          <w:szCs w:val="24"/>
        </w:rPr>
        <w:t xml:space="preserve"> defined in table 1-2</w:t>
      </w:r>
      <w:r w:rsidR="003A0B06">
        <w:rPr>
          <w:rFonts w:ascii="Arial Narrow" w:hAnsi="Arial Narrow" w:cs="Arial"/>
          <w:szCs w:val="24"/>
        </w:rPr>
        <w:t xml:space="preserve">; parameter </w:t>
      </w:r>
      <w:r w:rsidR="003A0B06" w:rsidRPr="00F451A8">
        <w:rPr>
          <w:rFonts w:ascii="Arial Narrow" w:hAnsi="Arial Narrow" w:cs="Arial"/>
          <w:b/>
          <w:szCs w:val="24"/>
        </w:rPr>
        <w:t>hru_solsta</w:t>
      </w:r>
      <w:r w:rsidR="003A0B06">
        <w:rPr>
          <w:rFonts w:ascii="Arial Narrow" w:hAnsi="Arial Narrow" w:cs="Arial"/>
          <w:szCs w:val="24"/>
        </w:rPr>
        <w:t xml:space="preserve"> defined in table 1-3</w:t>
      </w:r>
      <w:r w:rsidR="004768AA">
        <w:rPr>
          <w:rFonts w:ascii="Arial Narrow" w:hAnsi="Arial Narrow" w:cs="Arial"/>
          <w:szCs w:val="24"/>
        </w:rPr>
        <w:t>;</w:t>
      </w:r>
      <w:r w:rsidR="00DB0FB7">
        <w:rPr>
          <w:rFonts w:ascii="Arial Narrow" w:hAnsi="Arial Narrow" w:cs="Arial"/>
          <w:szCs w:val="24"/>
        </w:rPr>
        <w:t xml:space="preserve"> </w:t>
      </w:r>
      <w:r w:rsidR="00DB0FB7" w:rsidRPr="000E1D2B">
        <w:rPr>
          <w:highlight w:val="green"/>
        </w:rPr>
        <w:t>green</w:t>
      </w:r>
      <w:r w:rsidR="00DB0FB7">
        <w:t xml:space="preserve"> highlight indicate</w:t>
      </w:r>
      <w:r w:rsidR="001B1377">
        <w:t>s</w:t>
      </w:r>
      <w:r w:rsidR="00DB0FB7">
        <w:t xml:space="preserve"> new for PRMS-V</w:t>
      </w:r>
      <w:r w:rsidR="00963CF9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</w:t>
      </w:r>
      <w:r w:rsidR="00DB0FB7">
        <w:t>]</w:t>
      </w: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proofErr w:type="spellStart"/>
            <w:r w:rsidRPr="00182D2B">
              <w:rPr>
                <w:b/>
              </w:rPr>
              <w:t>hru_type</w:t>
            </w:r>
            <w:proofErr w:type="spellEnd"/>
            <w:r w:rsidRPr="00182D2B">
              <w:rPr>
                <w:b/>
              </w:rPr>
              <w:t xml:space="preserve"> </w:t>
            </w:r>
            <w:r w:rsidRPr="00182D2B">
              <w:t>specified equal to 2</w:t>
            </w:r>
          </w:p>
        </w:tc>
      </w:tr>
      <w:tr w:rsidR="00963CF9" w14:paraId="0C74F6E1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1A38DA0" w14:textId="0DDBA0AE" w:rsidR="00963CF9" w:rsidRDefault="00963CF9" w:rsidP="00AA3384">
            <w:pPr>
              <w:pStyle w:val="TableCellBody"/>
              <w:rPr>
                <w:b/>
              </w:rPr>
            </w:pPr>
            <w:proofErr w:type="spellStart"/>
            <w:r w:rsidRPr="006161A2">
              <w:rPr>
                <w:b/>
                <w:highlight w:val="magenta"/>
              </w:rPr>
              <w:t>nreach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A7D13C8" w14:textId="024C4158" w:rsidR="00963CF9" w:rsidRDefault="00963CF9" w:rsidP="00AA3384">
            <w:pPr>
              <w:pStyle w:val="TableCellBody"/>
            </w:pPr>
            <w:r>
              <w:t>Number of reaches on all stream segments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6CC5A2" w14:textId="5FEB27FD" w:rsidR="00963CF9" w:rsidRDefault="00963CF9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6E6B9DB" w14:textId="5EB3D1B9" w:rsidR="00963CF9" w:rsidRPr="00182D2B" w:rsidRDefault="00963CF9" w:rsidP="007E6721">
            <w:pPr>
              <w:pStyle w:val="TableCellBody"/>
            </w:pPr>
            <w:r>
              <w:t>only used in GSFLOW models</w:t>
            </w:r>
          </w:p>
        </w:tc>
      </w:tr>
      <w:tr w:rsidR="004566FD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4566FD" w:rsidRPr="00067A00" w:rsidRDefault="004566FD" w:rsidP="004566FD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4566FD" w:rsidRPr="00067A00" w:rsidDel="008E5BEC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4566FD" w:rsidRPr="0002054C" w:rsidRDefault="004566FD" w:rsidP="004566FD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 w:rsidR="009956A6">
              <w:t xml:space="preserve">, </w:t>
            </w:r>
            <w:r>
              <w:t xml:space="preserve">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 w:rsidR="001E75CA">
              <w:t xml:space="preserve">or 2 </w:t>
            </w:r>
            <w:r w:rsidRPr="00067A00">
              <w:t xml:space="preserve">or </w:t>
            </w:r>
            <w:proofErr w:type="spellStart"/>
            <w:r w:rsidRPr="00067A0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t xml:space="preserve"> </w:t>
            </w:r>
            <w:r w:rsidR="001E75CA">
              <w:rPr>
                <w:rFonts w:ascii="Courier New" w:hAnsi="Courier New" w:cs="Courier New"/>
              </w:rPr>
              <w:t>2</w:t>
            </w:r>
          </w:p>
        </w:tc>
      </w:tr>
      <w:tr w:rsidR="004566FD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4566FD" w:rsidRPr="00067A00" w:rsidRDefault="004566FD" w:rsidP="004566FD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4566FD" w:rsidRPr="00067A00" w:rsidRDefault="004566FD" w:rsidP="004566FD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4566FD" w:rsidRPr="0002054C" w:rsidRDefault="00540FE1" w:rsidP="004566FD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="004566FD" w:rsidRPr="00067A00">
              <w:t>equired</w:t>
            </w:r>
          </w:p>
        </w:tc>
      </w:tr>
      <w:tr w:rsidR="004566FD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4566FD" w:rsidRPr="00067A00" w:rsidRDefault="004566FD" w:rsidP="004566FD">
            <w:pPr>
              <w:pStyle w:val="TableCellBody"/>
            </w:pPr>
            <w:r w:rsidRPr="00067A00">
              <w:t xml:space="preserve">Number of internal </w:t>
            </w:r>
            <w:proofErr w:type="spellStart"/>
            <w:r w:rsidRPr="00067A00">
              <w:t>subbasins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4566FD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4566FD" w:rsidRPr="00067A00" w:rsidRDefault="004566FD" w:rsidP="004566FD">
            <w:pPr>
              <w:pStyle w:val="TableCellBody"/>
            </w:pPr>
            <w:proofErr w:type="spellStart"/>
            <w:r w:rsidRPr="00067A00">
              <w:rPr>
                <w:b/>
              </w:rPr>
              <w:t>subbasin_flag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4566FD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4566FD" w:rsidRPr="00F70A5A" w:rsidRDefault="004566FD" w:rsidP="004566FD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E965CE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nconsumed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E965CE" w:rsidRPr="00067A00" w:rsidRDefault="00E965CE" w:rsidP="00E965CE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nevap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E965CE" w:rsidRPr="00067A00" w:rsidRDefault="00E965CE" w:rsidP="00E965CE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et_module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E965CE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nexternal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E965CE" w:rsidRPr="00067A00" w:rsidRDefault="00E965CE" w:rsidP="00E965CE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nhumid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E965CE" w:rsidRPr="00067A00" w:rsidRDefault="00E965CE" w:rsidP="00E965CE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nlakeelev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E965CE" w:rsidRPr="00067A00" w:rsidRDefault="00E965CE" w:rsidP="00E965CE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 w:rsidR="009956A6"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E965CE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  <w:highlight w:val="green"/>
              </w:rPr>
              <w:t>npoigages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E965CE" w:rsidRPr="004566FD" w:rsidRDefault="00E965CE" w:rsidP="00E965CE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E965CE" w:rsidRPr="004566FD" w:rsidRDefault="00E965CE" w:rsidP="00E965CE">
            <w:pPr>
              <w:pStyle w:val="TableCellBody"/>
            </w:pPr>
            <w:r w:rsidRPr="004566FD">
              <w:t>optional</w:t>
            </w:r>
          </w:p>
        </w:tc>
      </w:tr>
      <w:tr w:rsidR="00E965CE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</w:rPr>
              <w:t>nrain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E965CE" w:rsidRPr="004566FD" w:rsidRDefault="00E965CE" w:rsidP="00E965CE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E965CE" w:rsidRPr="004566FD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4566FD">
              <w:rPr>
                <w:b/>
              </w:rPr>
              <w:t>precip_module</w:t>
            </w:r>
            <w:proofErr w:type="spellEnd"/>
            <w:r w:rsidRPr="004566FD">
              <w:rPr>
                <w:b/>
              </w:rPr>
              <w:t xml:space="preserve">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E965CE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nratetbl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E965CE" w:rsidRPr="00067A00" w:rsidRDefault="00E965CE" w:rsidP="00E965CE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nsnow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E965CE" w:rsidRPr="00067A00" w:rsidRDefault="00E965CE" w:rsidP="00E965CE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nsol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E965CE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ntemp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E965CE" w:rsidRPr="00067A00" w:rsidRDefault="00E965CE" w:rsidP="00E965CE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temp_module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lastRenderedPageBreak/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E965CE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lastRenderedPageBreak/>
              <w:t>nwind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E965CE" w:rsidRPr="00067A00" w:rsidRDefault="00E965CE" w:rsidP="00E965CE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E965CE" w:rsidRPr="0002054C" w:rsidRDefault="00C379BD" w:rsidP="00C379BD">
            <w:pPr>
              <w:pStyle w:val="TableCellBody"/>
              <w:rPr>
                <w:rFonts w:ascii="Courier New" w:hAnsi="Courier New" w:cs="Courier New"/>
              </w:rPr>
            </w:pPr>
            <w:r>
              <w:t>o</w:t>
            </w:r>
            <w:r w:rsidR="00E965CE">
              <w:t>ptional</w:t>
            </w:r>
          </w:p>
        </w:tc>
      </w:tr>
      <w:tr w:rsidR="00E965CE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E965CE" w:rsidRPr="00FE3E40" w:rsidRDefault="00E965CE" w:rsidP="00E965CE">
            <w:pPr>
              <w:pStyle w:val="TableSpanner"/>
            </w:pPr>
            <w:r w:rsidRPr="00FE3E40">
              <w:t>Computation dimensions</w:t>
            </w:r>
          </w:p>
        </w:tc>
      </w:tr>
      <w:tr w:rsidR="00E965CE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E965CE" w:rsidRDefault="00E965CE" w:rsidP="00E965CE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1E75CA"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2</w:t>
            </w:r>
          </w:p>
        </w:tc>
      </w:tr>
      <w:tr w:rsidR="00E965CE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E965CE" w:rsidRDefault="00E965CE" w:rsidP="00E965CE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E965CE" w:rsidRDefault="00E965CE" w:rsidP="00E965CE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E965CE" w:rsidRPr="0004608B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4A7CEC7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31E9C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ndeplval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A22D6" w14:textId="77777777" w:rsidR="00E965CE" w:rsidRDefault="00E965CE" w:rsidP="00E965CE">
            <w:pPr>
              <w:pStyle w:val="TableCellBody"/>
            </w:pPr>
            <w:r>
              <w:t xml:space="preserve">Number of values in all snow-depletion curves (set to </w:t>
            </w:r>
            <w:proofErr w:type="spellStart"/>
            <w:r w:rsidRPr="00FE3E40">
              <w:rPr>
                <w:b/>
              </w:rPr>
              <w:t>ndepl</w:t>
            </w:r>
            <w:proofErr w:type="spellEnd"/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2F40" w14:textId="77777777" w:rsidR="00E965CE" w:rsidRPr="0004608B" w:rsidRDefault="00E965CE" w:rsidP="00E965CE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C9D57" w14:textId="4816769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E965CE" w:rsidRPr="00F70A5A" w:rsidRDefault="00E965CE" w:rsidP="00E965CE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E965CE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mxnsos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storage/outflow table values for storage-detention reservoirs and lakes connected to the stream network using </w:t>
            </w:r>
            <w:proofErr w:type="spellStart"/>
            <w:r w:rsidRPr="00067A00">
              <w:t>Puls</w:t>
            </w:r>
            <w:proofErr w:type="spellEnd"/>
            <w:r w:rsidRPr="00067A00">
              <w:t xml:space="preserve">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E965CE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ngate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nstage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E965CE" w:rsidRPr="00FE3E40" w:rsidRDefault="00E965CE" w:rsidP="00E965CE">
            <w:pPr>
              <w:pStyle w:val="TableSpanner"/>
            </w:pPr>
            <w:r w:rsidRPr="00FE3E40">
              <w:t>Fixed dimensions</w:t>
            </w:r>
          </w:p>
        </w:tc>
      </w:tr>
      <w:tr w:rsidR="00E965CE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ndays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77777777" w:rsidR="00E965CE" w:rsidRPr="00067A00" w:rsidRDefault="00E965CE" w:rsidP="00E965CE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nlapse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E965CE" w:rsidRPr="00067A00" w:rsidRDefault="00E965CE" w:rsidP="00E965CE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E965CE" w:rsidRPr="00067A00" w:rsidRDefault="00E965CE" w:rsidP="00E965CE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precip_module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E965CE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nmonths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E965CE" w:rsidRPr="00067A00" w:rsidRDefault="00E965CE" w:rsidP="00E965CE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E965CE" w:rsidRPr="00067A00" w:rsidRDefault="00E965CE" w:rsidP="00E965CE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1BBA9BE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8D9DC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AAF14" w14:textId="77777777" w:rsidR="00E965CE" w:rsidRPr="00067A00" w:rsidRDefault="00E965CE" w:rsidP="00E965CE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B6A28" w14:textId="77777777" w:rsidR="00E965CE" w:rsidRPr="00067A00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945CD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77CDC4CD" w:rsidR="007B6B6D" w:rsidRDefault="007B6B6D" w:rsidP="006F3216">
      <w:pPr>
        <w:pStyle w:val="BodyText"/>
        <w:spacing w:line="276" w:lineRule="auto"/>
        <w:ind w:firstLine="0"/>
      </w:pPr>
      <w:r w:rsidRPr="00935964">
        <w:rPr>
          <w:rFonts w:ascii="Arial Narrow" w:hAnsi="Arial Narrow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>
        <w:rPr>
          <w:rFonts w:ascii="Arial Narrow" w:hAnsi="Arial Narrow"/>
        </w:rPr>
        <w:t xml:space="preserve"> PET, potential evapotranspiration;</w:t>
      </w:r>
      <w:r w:rsidRPr="00935964">
        <w:rPr>
          <w:rFonts w:ascii="Arial Narrow" w:hAnsi="Arial Narrow"/>
        </w:rPr>
        <w:t xml:space="preserve"> &gt;, greater than; </w:t>
      </w:r>
      <w:r>
        <w:rPr>
          <w:rFonts w:ascii="Arial Narrow" w:hAnsi="Arial Narrow"/>
        </w:rPr>
        <w:t xml:space="preserve">dimensions </w:t>
      </w:r>
      <w:r w:rsidRPr="00935964">
        <w:rPr>
          <w:b/>
        </w:rPr>
        <w:t>ncascade</w:t>
      </w:r>
      <w:r>
        <w:rPr>
          <w:rFonts w:ascii="Arial Narrow" w:hAnsi="Arial Narrow"/>
        </w:rPr>
        <w:t xml:space="preserve">, </w:t>
      </w:r>
      <w:r w:rsidRPr="00935964">
        <w:rPr>
          <w:b/>
        </w:rPr>
        <w:t>ncascdgw</w:t>
      </w:r>
      <w:r>
        <w:rPr>
          <w:rFonts w:ascii="Arial Narrow" w:hAnsi="Arial Narrow"/>
        </w:rPr>
        <w:t xml:space="preserve">, and </w:t>
      </w:r>
      <w:r>
        <w:rPr>
          <w:b/>
        </w:rPr>
        <w:t>n</w:t>
      </w:r>
      <w:r w:rsidRPr="0001286D">
        <w:rPr>
          <w:b/>
        </w:rPr>
        <w:t>sub</w:t>
      </w:r>
      <w:r>
        <w:rPr>
          <w:b/>
        </w:rPr>
        <w:t xml:space="preserve"> </w:t>
      </w:r>
      <w:r>
        <w:rPr>
          <w:rFonts w:ascii="Arial Narrow" w:hAnsi="Arial Narrow"/>
        </w:rPr>
        <w:t xml:space="preserve">defined in table 1-1; </w:t>
      </w:r>
      <w:r w:rsidRPr="00935964">
        <w:rPr>
          <w:rFonts w:ascii="Arial Narrow" w:hAnsi="Arial Narrow"/>
        </w:rPr>
        <w:t>the first two blocks of control parameters listed in the table are recommended for every simulation, though all parameters are optional depending appropriateness of the default values</w:t>
      </w:r>
      <w:r w:rsidR="00C13EB3">
        <w:rPr>
          <w:rFonts w:ascii="Arial Narrow" w:hAnsi="Arial Narrow"/>
        </w:rPr>
        <w:t xml:space="preserve">; </w:t>
      </w:r>
      <w:r w:rsidR="00C13EB3" w:rsidRPr="000E1D2B">
        <w:rPr>
          <w:highlight w:val="green"/>
        </w:rPr>
        <w:t>green</w:t>
      </w:r>
      <w:r w:rsidR="00C13EB3">
        <w:t xml:space="preserve"> highlight indicate</w:t>
      </w:r>
      <w:r w:rsidR="001B1377">
        <w:t>s</w:t>
      </w:r>
      <w:r w:rsidR="00C13EB3">
        <w:t xml:space="preserve"> new for PRMS-V</w:t>
      </w:r>
      <w:r w:rsidR="004D40C3">
        <w:rPr>
          <w:sz w:val="23"/>
          <w:szCs w:val="23"/>
        </w:rPr>
        <w:t>;</w:t>
      </w:r>
      <w:r w:rsidR="004D40C3">
        <w:t xml:space="preserve"> </w:t>
      </w:r>
      <w:r w:rsidR="006161A2" w:rsidRPr="006161A2">
        <w:rPr>
          <w:highlight w:val="magenta"/>
        </w:rPr>
        <w:t>pink</w:t>
      </w:r>
      <w:r w:rsidR="004D40C3">
        <w:t xml:space="preserve"> highlight indicates new for PRMS 5.1.0</w:t>
      </w:r>
      <w:r w:rsidRPr="00935964">
        <w:rPr>
          <w:rFonts w:ascii="Arial Narrow" w:hAnsi="Arial Narrow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prms.data</w:t>
            </w:r>
            <w:proofErr w:type="spellEnd"/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end_time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1A5BC27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 xml:space="preserve"> and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-Fahrenheit); precipitation (variable </w:t>
            </w:r>
            <w:proofErr w:type="spellStart"/>
            <w:r w:rsidRPr="002345A1">
              <w:rPr>
                <w:i/>
                <w:szCs w:val="20"/>
              </w:rPr>
              <w:t>hru_ppt</w:t>
            </w:r>
            <w:proofErr w:type="spellEnd"/>
            <w:r w:rsidRPr="002345A1">
              <w:rPr>
                <w:szCs w:val="20"/>
              </w:rPr>
              <w:t xml:space="preserve">-inches); solar radiation (variable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 w:rsidRPr="002345A1">
              <w:rPr>
                <w:szCs w:val="20"/>
              </w:rPr>
              <w:t>-Langleys</w:t>
            </w:r>
            <w:proofErr w:type="spellEnd"/>
            <w:r w:rsidRPr="002345A1">
              <w:rPr>
                <w:szCs w:val="20"/>
              </w:rPr>
              <w:t xml:space="preserve">); potential ET (variable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-inches); and/or transpiration flag (variable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 xml:space="preserve">-none);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prms.out</w:t>
            </w:r>
            <w:proofErr w:type="spellEnd"/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20557">
              <w:rPr>
                <w:rFonts w:ascii="Courier New" w:hAnsi="Courier New" w:cs="Courier New"/>
              </w:rPr>
              <w:t>prms.params</w:t>
            </w:r>
            <w:proofErr w:type="spellEnd"/>
            <w:proofErr w:type="gramEnd"/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CE08D9B" w:rsidR="00F764B5" w:rsidRPr="00420557" w:rsidRDefault="00073E1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lastRenderedPageBreak/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proofErr w:type="spellStart"/>
            <w:r w:rsidR="001E75CA" w:rsidRPr="001E75CA">
              <w:rPr>
                <w:b/>
                <w:szCs w:val="20"/>
              </w:rPr>
              <w:t>hru_segment</w:t>
            </w:r>
            <w:proofErr w:type="spellEnd"/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cascadegw_flag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gw_strmseg_down_in</w:t>
            </w:r>
            <w:proofErr w:type="spellEnd"/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gw_down_id</w:t>
            </w:r>
            <w:proofErr w:type="spellEnd"/>
            <w:r w:rsidRPr="008A4AEF">
              <w:t xml:space="preserve">, and </w:t>
            </w:r>
            <w:proofErr w:type="spellStart"/>
            <w:r w:rsidRPr="008A4AEF">
              <w:rPr>
                <w:b/>
              </w:rPr>
              <w:t>gw_pct_up</w:t>
            </w:r>
            <w:proofErr w:type="spellEnd"/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77777777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F764B5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F764B5" w:rsidRPr="002345A1" w:rsidRDefault="00F764B5" w:rsidP="00F764B5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proofErr w:type="spellStart"/>
            <w:r w:rsidRPr="0045165B">
              <w:rPr>
                <w:b/>
                <w:szCs w:val="20"/>
              </w:rPr>
              <w:t>hru_segment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1109A771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764B5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1C5AF779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C458DB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6D248CC0" w:rsidR="00C458DB" w:rsidRPr="002345A1" w:rsidRDefault="00C458DB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whether to </w:t>
            </w:r>
            <w:r>
              <w:rPr>
                <w:szCs w:val="20"/>
              </w:rPr>
              <w:t xml:space="preserve">specify or </w:t>
            </w:r>
            <w:r w:rsidRPr="00911B19">
              <w:rPr>
                <w:szCs w:val="20"/>
              </w:rPr>
              <w:t>compute</w:t>
            </w:r>
            <w:r>
              <w:rPr>
                <w:szCs w:val="20"/>
              </w:rPr>
              <w:t xml:space="preserve"> snow depletion curves</w:t>
            </w:r>
            <w:r w:rsidRPr="00911B19">
              <w:rPr>
                <w:szCs w:val="20"/>
              </w:rPr>
              <w:t>. (0=</w:t>
            </w:r>
            <w:r>
              <w:rPr>
                <w:szCs w:val="20"/>
              </w:rPr>
              <w:t xml:space="preserve">specify snow depletion curves with parameter </w:t>
            </w:r>
            <w:proofErr w:type="spellStart"/>
            <w:r w:rsidRPr="00964300">
              <w:rPr>
                <w:b/>
                <w:szCs w:val="20"/>
              </w:rPr>
              <w:t>hru_deplcrv</w:t>
            </w:r>
            <w:proofErr w:type="spellEnd"/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1=compute using parameters </w:t>
            </w:r>
            <w:proofErr w:type="spellStart"/>
            <w:r w:rsidRPr="00964300">
              <w:rPr>
                <w:b/>
                <w:szCs w:val="20"/>
              </w:rPr>
              <w:t>snarea_a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snarea_b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snarea_c</w:t>
            </w:r>
            <w:proofErr w:type="spellEnd"/>
            <w:r>
              <w:rPr>
                <w:szCs w:val="20"/>
              </w:rPr>
              <w:t xml:space="preserve">, and </w:t>
            </w:r>
            <w:proofErr w:type="spellStart"/>
            <w:r w:rsidRPr="00964300">
              <w:rPr>
                <w:b/>
                <w:szCs w:val="20"/>
              </w:rPr>
              <w:t>snarea_d</w:t>
            </w:r>
            <w:proofErr w:type="spellEnd"/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75506EA7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C458DB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3370100D" w:rsidR="00C458DB" w:rsidRPr="002345A1" w:rsidRDefault="004F3FFF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>Flag to specify whether to compute soil-water evapotranspiration (ET) based on unsatisfied potential ET (PET</w:t>
            </w:r>
            <w:r>
              <w:rPr>
                <w:szCs w:val="20"/>
              </w:rPr>
              <w:t>) and for GSFLOW or GSFLOW5 modes replenish the upper zone of capillary reservoir using the fraction of the upper zone of the capillary reservoir</w:t>
            </w:r>
            <w:r w:rsidRPr="00911B19">
              <w:rPr>
                <w:szCs w:val="20"/>
              </w:rPr>
              <w:t xml:space="preserve"> as was done in previous versions) or based on PET when specified equal to 1</w:t>
            </w:r>
            <w:r>
              <w:rPr>
                <w:szCs w:val="20"/>
              </w:rPr>
              <w:t xml:space="preserve"> and replenish by first filling the lower zone and then the upper zone to their maximum water-holding capacities</w:t>
            </w:r>
            <w:r w:rsidRPr="00911B19">
              <w:rPr>
                <w:szCs w:val="20"/>
              </w:rPr>
              <w:t xml:space="preserve"> (0=compute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>; 1=based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>; set to 0 for downward compatibility of old models, though it is recommended setting to 1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0C896461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4F3FFF" w:rsidRPr="00C458DB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4F3FFF" w:rsidRPr="00911B19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4F3FFF" w:rsidRPr="00D26E09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4F3FFF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4F3FFF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491E7E54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simulate stream temperature,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lastRenderedPageBreak/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strmflow</w:t>
            </w:r>
            <w:proofErr w:type="spellEnd"/>
          </w:p>
        </w:tc>
      </w:tr>
      <w:tr w:rsidR="004F3FFF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3A3FCDA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</w:t>
            </w:r>
            <w:proofErr w:type="spellStart"/>
            <w:r w:rsidRPr="00EE6F21">
              <w:rPr>
                <w:szCs w:val="20"/>
              </w:rPr>
              <w:t>read</w:t>
            </w:r>
            <w:proofErr w:type="spellEnd"/>
            <w:r w:rsidRPr="00EE6F21">
              <w:rPr>
                <w:szCs w:val="20"/>
              </w:rPr>
              <w:t xml:space="preserve"> 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proofErr w:type="spellStart"/>
            <w:r w:rsidRPr="00EE6F21">
              <w:rPr>
                <w:b/>
                <w:szCs w:val="20"/>
              </w:rPr>
              <w:t>humidity_day</w:t>
            </w:r>
            <w:proofErr w:type="spellEnd"/>
            <w:r w:rsidRPr="00EE6F21">
              <w:rPr>
                <w:szCs w:val="20"/>
              </w:rPr>
              <w:t xml:space="preserve">; 1=parameter </w:t>
            </w:r>
            <w:proofErr w:type="spellStart"/>
            <w:r w:rsidRPr="00EE6F21">
              <w:rPr>
                <w:b/>
                <w:szCs w:val="20"/>
              </w:rPr>
              <w:t>seg_humidity</w:t>
            </w:r>
            <w:proofErr w:type="spellEnd"/>
            <w:r w:rsidRPr="00EE6F21">
              <w:rPr>
                <w:szCs w:val="20"/>
              </w:rPr>
              <w:t xml:space="preserve">; 2=Data File with values assigned based on parameter </w:t>
            </w:r>
            <w:proofErr w:type="spellStart"/>
            <w:r w:rsidRPr="00EE6F21">
              <w:rPr>
                <w:b/>
                <w:szCs w:val="20"/>
              </w:rPr>
              <w:t>seg_humidity_sta</w:t>
            </w:r>
            <w:proofErr w:type="spellEnd"/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subbasin_flag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indicate if internal </w:t>
            </w:r>
            <w:proofErr w:type="spellStart"/>
            <w:r w:rsidRPr="0001286D">
              <w:t>subbasin</w:t>
            </w:r>
            <w:proofErr w:type="spellEnd"/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4F3FFF" w:rsidRPr="0001286D" w:rsidRDefault="004F3FFF" w:rsidP="004F3FFF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3D9CE15F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4F3FFF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4F3FFF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4F3FFF" w:rsidRDefault="004F3FFF" w:rsidP="004F3FFF">
            <w:pPr>
              <w:pStyle w:val="TableSpanner"/>
            </w:pPr>
            <w:r>
              <w:t>Climate-by-HRU Files</w:t>
            </w:r>
          </w:p>
        </w:tc>
      </w:tr>
      <w:tr w:rsidR="004F3FFF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1B191E">
              <w:rPr>
                <w:b/>
                <w:szCs w:val="20"/>
              </w:rPr>
              <w:t>cbh_binary_flag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2B46C177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proofErr w:type="spellStart"/>
            <w:r>
              <w:rPr>
                <w:szCs w:val="20"/>
              </w:rPr>
              <w:t>samer</w:t>
            </w:r>
            <w:proofErr w:type="spellEnd"/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B6B7CB8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humidity_hru</w:t>
            </w:r>
            <w:proofErr w:type="spellEnd"/>
            <w:r w:rsidRPr="002345A1">
              <w:rPr>
                <w:szCs w:val="20"/>
              </w:rPr>
              <w:t>-</w:t>
            </w:r>
            <w:r w:rsidRPr="001B191E">
              <w:rPr>
                <w:szCs w:val="20"/>
              </w:rPr>
              <w:t>percentage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  <w:proofErr w:type="spellEnd"/>
          </w:p>
        </w:tc>
      </w:tr>
      <w:tr w:rsidR="004F3FFF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orad_flag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proofErr w:type="gramStart"/>
            <w:r w:rsidRPr="002345A1">
              <w:rPr>
                <w:szCs w:val="20"/>
              </w:rPr>
              <w:t>whether or not</w:t>
            </w:r>
            <w:proofErr w:type="gramEnd"/>
            <w:r w:rsidRPr="002345A1">
              <w:rPr>
                <w:szCs w:val="20"/>
              </w:rPr>
              <w:t xml:space="preserve"> the variable </w:t>
            </w:r>
            <w:proofErr w:type="spellStart"/>
            <w:r w:rsidRPr="002345A1">
              <w:rPr>
                <w:i/>
                <w:szCs w:val="20"/>
              </w:rPr>
              <w:t>orad</w:t>
            </w:r>
            <w:proofErr w:type="spellEnd"/>
            <w:r w:rsidRPr="002345A1">
              <w:rPr>
                <w:szCs w:val="20"/>
              </w:rPr>
              <w:t xml:space="preserve"> is specified as the last column of the </w:t>
            </w:r>
            <w:proofErr w:type="spellStart"/>
            <w:r w:rsidRPr="002345A1">
              <w:rPr>
                <w:b/>
                <w:szCs w:val="20"/>
              </w:rPr>
              <w:t>swrad_day</w:t>
            </w:r>
            <w:proofErr w:type="spellEnd"/>
            <w:r w:rsidRPr="002345A1"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potet.day</w:t>
            </w:r>
            <w:proofErr w:type="spellEnd"/>
          </w:p>
        </w:tc>
      </w:tr>
      <w:tr w:rsidR="004F3FFF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>
              <w:rPr>
                <w:szCs w:val="20"/>
              </w:rPr>
              <w:t>-inches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precip.day</w:t>
            </w:r>
            <w:proofErr w:type="spellEnd"/>
          </w:p>
        </w:tc>
      </w:tr>
      <w:tr w:rsidR="004F3FFF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>
              <w:rPr>
                <w:szCs w:val="20"/>
              </w:rPr>
              <w:t>-Langleys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swrad.day</w:t>
            </w:r>
            <w:proofErr w:type="spellEnd"/>
          </w:p>
        </w:tc>
      </w:tr>
      <w:tr w:rsidR="004F3FFF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-degrees Fahrenheit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tmax.day</w:t>
            </w:r>
            <w:proofErr w:type="spellEnd"/>
          </w:p>
        </w:tc>
      </w:tr>
      <w:tr w:rsidR="004F3FFF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>-degrees Fahrenheit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tmin.day</w:t>
            </w:r>
            <w:proofErr w:type="spellEnd"/>
          </w:p>
        </w:tc>
      </w:tr>
      <w:tr w:rsidR="004F3FFF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>-none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transp.day</w:t>
            </w:r>
            <w:proofErr w:type="spellEnd"/>
          </w:p>
        </w:tc>
      </w:tr>
      <w:tr w:rsidR="004F3FFF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windspeed_hru</w:t>
            </w:r>
            <w:proofErr w:type="spellEnd"/>
            <w:r w:rsidRPr="002345A1">
              <w:rPr>
                <w:szCs w:val="20"/>
              </w:rPr>
              <w:t>-meters/second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windspeed.day</w:t>
            </w:r>
            <w:proofErr w:type="spellEnd"/>
          </w:p>
        </w:tc>
      </w:tr>
      <w:tr w:rsidR="004F3FFF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4F3FFF" w:rsidRPr="00623932" w:rsidRDefault="004F3FFF" w:rsidP="004F3FFF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4F3FFF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covden_sum_dynamic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dyncovsum</w:t>
            </w:r>
            <w:proofErr w:type="spellEnd"/>
          </w:p>
        </w:tc>
      </w:tr>
      <w:tr w:rsidR="004F3FFF" w14:paraId="754B913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covden_win_dynamic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dyncovwin</w:t>
            </w:r>
            <w:proofErr w:type="spellEnd"/>
          </w:p>
        </w:tc>
      </w:tr>
      <w:tr w:rsidR="004F3FFF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covtype_dynamic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>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dyncovtype</w:t>
            </w:r>
            <w:proofErr w:type="spellEnd"/>
          </w:p>
        </w:tc>
      </w:tr>
      <w:tr w:rsidR="004F3FFF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dprst_depth_dynamic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proofErr w:type="spellStart"/>
            <w:r w:rsidRPr="00277B27">
              <w:rPr>
                <w:b/>
              </w:rPr>
              <w:t>dprst_depth_avg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dyndprst_depth</w:t>
            </w:r>
            <w:proofErr w:type="spellEnd"/>
          </w:p>
        </w:tc>
      </w:tr>
      <w:tr w:rsidR="004F3FFF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dyndprst_frac</w:t>
            </w:r>
            <w:proofErr w:type="spellEnd"/>
          </w:p>
        </w:tc>
      </w:tr>
      <w:tr w:rsidR="004F3FFF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dyn_covden_flag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4F3FFF" w:rsidRPr="00623932" w:rsidRDefault="004F3FFF" w:rsidP="004F3FFF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covden_sum_dynamic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covden_win_dynamic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4F3FFF" w:rsidRPr="00F94E63" w:rsidRDefault="004F3FFF" w:rsidP="004F3FFF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dyn_covtype_flag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proofErr w:type="spellStart"/>
            <w:r w:rsidRPr="00623932">
              <w:rPr>
                <w:b/>
              </w:rPr>
              <w:t>covtype_dynamic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dprst_frac_dynamic</w:t>
            </w:r>
            <w:proofErr w:type="spellEnd"/>
            <w:r w:rsidRPr="00623932">
              <w:t>; 2=file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dprst_depth_dynamic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dyn_fallfrost_flag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5C52660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proofErr w:type="spellStart"/>
            <w:r w:rsidRPr="00623932">
              <w:rPr>
                <w:b/>
              </w:rPr>
              <w:t>fallfrost_dynamic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proofErr w:type="spellStart"/>
            <w:r w:rsidRPr="006834A4">
              <w:t>transp_module</w:t>
            </w:r>
            <w:proofErr w:type="spellEnd"/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dyn_imperv_flag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imperv_frac_dynamic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imperv_stor_dynamic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dyn_intcp_flag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wrain_intcp_dynamic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snow_intcp_dynamic</w:t>
            </w:r>
            <w:proofErr w:type="spellEnd"/>
            <w:r w:rsidRPr="00623932">
              <w:t>; additive combinations</w:t>
            </w:r>
            <w:r>
              <w:t xml:space="preserve">, </w:t>
            </w:r>
            <w:r w:rsidRPr="00AF4F1A">
              <w:t xml:space="preserve">such as 3=file </w:t>
            </w:r>
            <w:proofErr w:type="spellStart"/>
            <w:r w:rsidRPr="00AF4F1A">
              <w:t>wrain_intcp_dynamic</w:t>
            </w:r>
            <w:proofErr w:type="spellEnd"/>
            <w:r w:rsidRPr="00AF4F1A">
              <w:t xml:space="preserve"> and </w:t>
            </w:r>
            <w:proofErr w:type="spellStart"/>
            <w:r w:rsidRPr="00AF4F1A">
              <w:t>srain_intcp_dynamic</w:t>
            </w:r>
            <w:proofErr w:type="spellEnd"/>
            <w:r w:rsidRPr="00AF4F1A">
              <w:t xml:space="preserve">, but not </w:t>
            </w:r>
            <w:proofErr w:type="spellStart"/>
            <w:r w:rsidRPr="00AF4F1A">
              <w:t>snow_intcp_dynamic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dyn_potet_flag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</w:t>
            </w:r>
            <w:r w:rsidRPr="00623932">
              <w:lastRenderedPageBreak/>
              <w:t xml:space="preserve">are input in Dynamic Parameter File </w:t>
            </w:r>
            <w:proofErr w:type="spellStart"/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proofErr w:type="spellEnd"/>
            <w:r w:rsidRPr="00623932">
              <w:t xml:space="preserve"> to update coefficients for the specified month for the selected potential ET module specified by control parameter </w:t>
            </w:r>
            <w:proofErr w:type="spellStart"/>
            <w:r w:rsidRPr="00623932">
              <w:rPr>
                <w:b/>
              </w:rPr>
              <w:t>et_module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proofErr w:type="spellStart"/>
            <w:r w:rsidRPr="00623932">
              <w:rPr>
                <w:b/>
              </w:rPr>
              <w:t>jh_coef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pt_alpha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hs_krs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hamon_coef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proofErr w:type="spellStart"/>
            <w:r w:rsidRPr="00623932">
              <w:rPr>
                <w:b/>
              </w:rPr>
              <w:t>potet_cbh_adj</w:t>
            </w:r>
            <w:proofErr w:type="spellEnd"/>
            <w:r w:rsidRPr="00623932">
              <w:t xml:space="preserve">, and </w:t>
            </w:r>
            <w:proofErr w:type="spellStart"/>
            <w:r w:rsidRPr="00623932">
              <w:rPr>
                <w:b/>
              </w:rPr>
              <w:t>pm_n_coef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proofErr w:type="spellStart"/>
            <w:r w:rsidRPr="00623932">
              <w:rPr>
                <w:b/>
              </w:rPr>
              <w:t>pm_d_coef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dyn_radtrncf_flag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0E2D624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proofErr w:type="gramStart"/>
            <w:r w:rsidRPr="00623932">
              <w:t>in  Dynamic</w:t>
            </w:r>
            <w:proofErr w:type="gramEnd"/>
            <w:r w:rsidRPr="00623932">
              <w:t xml:space="preserve"> Parameter File </w:t>
            </w:r>
            <w:proofErr w:type="spellStart"/>
            <w:r w:rsidRPr="00623932">
              <w:rPr>
                <w:b/>
              </w:rPr>
              <w:t>radtrncf_dynamic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dyn_soil_flag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soilmoist_dynamic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soilrechr_dynamic</w:t>
            </w:r>
            <w:proofErr w:type="spellEnd"/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dyn_springfrost_flag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3DEB2778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springfrost_dynamic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</w:t>
            </w:r>
            <w:proofErr w:type="spellStart"/>
            <w:r w:rsidRPr="00623932">
              <w:t>pervious</w:t>
            </w:r>
            <w:proofErr w:type="spellEnd"/>
            <w:r w:rsidRPr="00623932">
              <w:t xml:space="preserve">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dyn_transp_flag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transpbeg_dynamic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transpend_dynamic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4F3FFF" w:rsidRPr="00E342E1" w:rsidRDefault="004F3FFF" w:rsidP="004F3FFF">
            <w:pPr>
              <w:pStyle w:val="TableCellBody"/>
              <w:rPr>
                <w:b/>
                <w:highlight w:val="magenta"/>
              </w:rPr>
            </w:pPr>
            <w:proofErr w:type="spellStart"/>
            <w:r w:rsidRPr="00E342E1">
              <w:rPr>
                <w:b/>
                <w:highlight w:val="magenta"/>
              </w:rPr>
              <w:t>dynamic_param_log_file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4F3FFF" w:rsidRPr="00623932" w:rsidRDefault="004F3FFF" w:rsidP="004F3FFF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4F3FFF" w:rsidRDefault="004F3FFF" w:rsidP="004F3FFF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dynamic_parameter.out</w:t>
            </w:r>
            <w:proofErr w:type="spellEnd"/>
          </w:p>
        </w:tc>
      </w:tr>
      <w:tr w:rsidR="004F3FFF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fallfrost_dynamic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fall_frost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dynfallfrost</w:t>
            </w:r>
            <w:proofErr w:type="spellEnd"/>
          </w:p>
        </w:tc>
      </w:tr>
      <w:tr w:rsidR="004F3FFF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hru_percent_imperv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imperv_stor_dynamic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imperv_stor_max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potet_coef_dynamic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proofErr w:type="spellStart"/>
            <w:r w:rsidRPr="00433846">
              <w:rPr>
                <w:b/>
              </w:rPr>
              <w:t>et_module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dyn_potet_flag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dynpotetcoef</w:t>
            </w:r>
            <w:proofErr w:type="spellEnd"/>
          </w:p>
        </w:tc>
      </w:tr>
      <w:tr w:rsidR="004F3FFF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lastRenderedPageBreak/>
              <w:t>radtrncf_dynamic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rad_trncf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dyn_radtrncf_flag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dynradtrncf</w:t>
            </w:r>
            <w:proofErr w:type="spellEnd"/>
          </w:p>
        </w:tc>
      </w:tr>
      <w:tr w:rsidR="004F3FFF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snow_intcp_dynamic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snow_intcp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dynsnowintcp</w:t>
            </w:r>
            <w:proofErr w:type="spellEnd"/>
          </w:p>
        </w:tc>
      </w:tr>
      <w:tr w:rsidR="004F3FFF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soilmoist_dynamic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dynsoilmoist</w:t>
            </w:r>
            <w:proofErr w:type="spellEnd"/>
          </w:p>
        </w:tc>
      </w:tr>
      <w:tr w:rsidR="004F3FFF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soilrechr_dynamic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dynsoilrechr</w:t>
            </w:r>
            <w:proofErr w:type="spellEnd"/>
          </w:p>
        </w:tc>
      </w:tr>
      <w:tr w:rsidR="004F3FFF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springfrost_dynamic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spring_frost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dynspringfrost</w:t>
            </w:r>
            <w:proofErr w:type="spellEnd"/>
          </w:p>
        </w:tc>
      </w:tr>
      <w:tr w:rsidR="004F3FFF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srain_intcp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4F3FFF" w:rsidRPr="00760640" w:rsidRDefault="004F3FFF" w:rsidP="004F3FFF">
            <w:pPr>
              <w:pStyle w:val="tablecell-centered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dynsrainintcp</w:t>
            </w:r>
            <w:proofErr w:type="spellEnd"/>
          </w:p>
          <w:p w14:paraId="7AEECD2E" w14:textId="7777777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F3FFF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dynsrotodprst_perv</w:t>
            </w:r>
            <w:proofErr w:type="spellEnd"/>
          </w:p>
        </w:tc>
      </w:tr>
      <w:tr w:rsidR="004F3FFF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sro_to_dprst_imperv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dynsrotodprst_imperv</w:t>
            </w:r>
            <w:proofErr w:type="spellEnd"/>
          </w:p>
        </w:tc>
      </w:tr>
      <w:tr w:rsidR="004F3FFF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transpbeg_dynamic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dyntranspbeg</w:t>
            </w:r>
            <w:proofErr w:type="spellEnd"/>
          </w:p>
        </w:tc>
      </w:tr>
      <w:tr w:rsidR="004F3FFF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transpend_dynamic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dyntranspend</w:t>
            </w:r>
            <w:proofErr w:type="spellEnd"/>
          </w:p>
        </w:tc>
      </w:tr>
      <w:tr w:rsidR="004F3FFF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wrain_intcp_dynamic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wrain_intcp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dynwrainintcp</w:t>
            </w:r>
            <w:proofErr w:type="spellEnd"/>
          </w:p>
        </w:tc>
      </w:tr>
      <w:tr w:rsidR="004F3FFF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4F3FFF" w:rsidRPr="00526557" w:rsidRDefault="004F3FFF" w:rsidP="004F3FFF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4F3FFF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dprst_transferON_OFF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dprst.transfer</w:t>
            </w:r>
            <w:proofErr w:type="spellEnd"/>
            <w:proofErr w:type="gramEnd"/>
          </w:p>
        </w:tc>
      </w:tr>
      <w:tr w:rsidR="004F3FFF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proofErr w:type="spellStart"/>
            <w:r w:rsidRPr="00526557">
              <w:rPr>
                <w:b/>
              </w:rPr>
              <w:t>dprst_transfer_file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external_transferON_OFF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ext.transfer</w:t>
            </w:r>
            <w:proofErr w:type="spellEnd"/>
            <w:proofErr w:type="gramEnd"/>
          </w:p>
        </w:tc>
      </w:tr>
      <w:tr w:rsidR="004F3FFF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external transfer flow rates from the </w:t>
            </w:r>
            <w:proofErr w:type="spellStart"/>
            <w:r w:rsidRPr="00526557">
              <w:rPr>
                <w:b/>
              </w:rPr>
              <w:t>external_transfer_file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gwr_transferON_OFF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gwr.transfer</w:t>
            </w:r>
            <w:proofErr w:type="spellEnd"/>
            <w:proofErr w:type="gramEnd"/>
          </w:p>
        </w:tc>
      </w:tr>
      <w:tr w:rsidR="004F3FFF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groundwater transfer flow rates from the </w:t>
            </w:r>
            <w:proofErr w:type="spellStart"/>
            <w:r w:rsidRPr="00526557">
              <w:rPr>
                <w:b/>
              </w:rPr>
              <w:lastRenderedPageBreak/>
              <w:t>gwr_transfer_file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lastRenderedPageBreak/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lake_transferON_OFF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lake.transfer</w:t>
            </w:r>
            <w:proofErr w:type="spellEnd"/>
            <w:proofErr w:type="gramEnd"/>
          </w:p>
        </w:tc>
      </w:tr>
      <w:tr w:rsidR="004F3FFF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lake HRU transfer flow rates from the </w:t>
            </w:r>
            <w:proofErr w:type="spellStart"/>
            <w:r w:rsidRPr="00526557">
              <w:rPr>
                <w:b/>
              </w:rPr>
              <w:t>lake_transfer_file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segment_transferON_OFF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seg.transfer</w:t>
            </w:r>
            <w:proofErr w:type="spellEnd"/>
            <w:proofErr w:type="gramEnd"/>
          </w:p>
        </w:tc>
      </w:tr>
      <w:tr w:rsidR="004F3FFF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proofErr w:type="spellStart"/>
            <w:r w:rsidRPr="00526557">
              <w:rPr>
                <w:b/>
              </w:rPr>
              <w:t>segment_transfer_file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4F3FFF" w:rsidRPr="000E7205" w:rsidRDefault="004F3FFF" w:rsidP="004F3FFF">
            <w:pPr>
              <w:pStyle w:val="TableSpanner"/>
            </w:pPr>
            <w:r>
              <w:t>Debug options</w:t>
            </w:r>
          </w:p>
        </w:tc>
      </w:tr>
      <w:tr w:rsidR="004F3FFF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=yes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4F3FFF" w:rsidRPr="0001286D" w:rsidRDefault="004F3FFF" w:rsidP="004F3FFF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4F3FFF" w:rsidRPr="0001286D" w:rsidRDefault="004F3FFF" w:rsidP="004F3FFF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soltab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soilzone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subbasin</w:t>
            </w:r>
            <w:proofErr w:type="spellEnd"/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4F3FFF" w:rsidRPr="00420557" w:rsidRDefault="004F3FFF" w:rsidP="004F3FFF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>ariables (</w:t>
            </w:r>
            <w:proofErr w:type="spellStart"/>
            <w:r w:rsidRPr="00707D04">
              <w:t>statvar</w:t>
            </w:r>
            <w:proofErr w:type="spellEnd"/>
            <w:r w:rsidRPr="00707D04">
              <w:t xml:space="preserve">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statvar.out</w:t>
            </w:r>
            <w:proofErr w:type="spellEnd"/>
          </w:p>
        </w:tc>
      </w:tr>
      <w:tr w:rsidR="004F3FFF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>=</w:t>
            </w:r>
            <w:proofErr w:type="spellStart"/>
            <w:r>
              <w:rPr>
                <w:szCs w:val="20"/>
              </w:rPr>
              <w:t>statvar</w:t>
            </w:r>
            <w:proofErr w:type="spellEnd"/>
            <w:r>
              <w:rPr>
                <w:szCs w:val="20"/>
              </w:rPr>
              <w:t xml:space="preserve">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4F3FFF" w:rsidRPr="00576BBF" w:rsidRDefault="004F3FFF" w:rsidP="004F3FFF">
            <w:pPr>
              <w:pStyle w:val="TableSpanner"/>
            </w:pPr>
            <w:r w:rsidRPr="00576BBF">
              <w:t>Initial Condition Files</w:t>
            </w:r>
          </w:p>
        </w:tc>
      </w:tr>
      <w:tr w:rsidR="004F3FFF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7BCA0D0E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gwstor_init</w:t>
            </w:r>
            <w:proofErr w:type="spellEnd"/>
            <w:r w:rsidRPr="00DD1FD3">
              <w:rPr>
                <w:szCs w:val="20"/>
              </w:rPr>
              <w:t>, 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 xml:space="preserve">=PRMS or GSFLOW) or </w:t>
            </w:r>
            <w:r w:rsidRPr="00DD1FD3">
              <w:rPr>
                <w:szCs w:val="20"/>
              </w:rPr>
              <w:lastRenderedPageBreak/>
              <w:t>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ssstor_init_frac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ssstor_init_frac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GSFLOW5); 6=</w:t>
            </w:r>
            <w:r>
              <w:rPr>
                <w:szCs w:val="20"/>
              </w:rPr>
              <w:t xml:space="preserve">yes and use parameter </w:t>
            </w:r>
            <w:proofErr w:type="spellStart"/>
            <w:r w:rsidRPr="00DD1FD3">
              <w:rPr>
                <w:b/>
                <w:szCs w:val="20"/>
              </w:rPr>
              <w:t>gwstor_init</w:t>
            </w:r>
            <w:proofErr w:type="spellEnd"/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4F3FFF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save_vars_to_file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prms_ic.out</w:t>
            </w:r>
            <w:proofErr w:type="spellEnd"/>
          </w:p>
        </w:tc>
      </w:tr>
      <w:tr w:rsidR="004F3FFF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4F3FFF" w:rsidRPr="00707D04" w:rsidRDefault="004F3FFF" w:rsidP="004F3FFF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  <w:proofErr w:type="spellEnd"/>
          </w:p>
        </w:tc>
      </w:tr>
      <w:tr w:rsidR="004F3FFF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7777777" w:rsidR="004F3FFF" w:rsidRPr="0001286D" w:rsidRDefault="004F3FFF" w:rsidP="004F3FFF">
            <w:pPr>
              <w:pStyle w:val="TableCellBody"/>
            </w:pPr>
            <w:r w:rsidRPr="0001286D">
              <w:t xml:space="preserve">Switch to specify </w:t>
            </w:r>
            <w:proofErr w:type="gramStart"/>
            <w:r w:rsidRPr="0001286D">
              <w:t>whether or not</w:t>
            </w:r>
            <w:proofErr w:type="gramEnd"/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4F3FFF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4F3FFF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269A2C2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759625BD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19EFCB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proofErr w:type="spellStart"/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szCs w:val="20"/>
              </w:rPr>
              <w:t>basinOut_freq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4F3FFF" w:rsidRPr="00576BBF" w:rsidRDefault="004F3FFF" w:rsidP="004F3FFF">
            <w:pPr>
              <w:pStyle w:val="TableSpanner"/>
              <w:rPr>
                <w:szCs w:val="24"/>
              </w:rPr>
            </w:pPr>
            <w:r>
              <w:lastRenderedPageBreak/>
              <w:t>Mapped Results Files</w:t>
            </w:r>
          </w:p>
        </w:tc>
      </w:tr>
      <w:tr w:rsidR="004F3FFF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50F5D88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proofErr w:type="spellStart"/>
            <w:r w:rsidRPr="0001286D">
              <w:rPr>
                <w:b/>
                <w:szCs w:val="20"/>
              </w:rPr>
              <w:t>ncol</w:t>
            </w:r>
            <w:proofErr w:type="spellEnd"/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4F3FFF" w:rsidRPr="00710889" w:rsidRDefault="004F3FFF" w:rsidP="004F3FFF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4F3FFF" w:rsidRPr="00F92D85" w14:paraId="0DCEC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24DFF5" w14:textId="4E28FE6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B05DBF" w14:textId="00B89B4D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093485" w14:textId="1A0D0D5A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307469" w14:textId="3FD20FB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EEAC6C" w14:textId="78B233C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D5981A1" w14:textId="6B8BBC1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1451F0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CD3629" w14:textId="0CEF8351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5472B9">
              <w:rPr>
                <w:b/>
                <w:szCs w:val="20"/>
                <w:highlight w:val="magenta"/>
              </w:rPr>
              <w:t>nhruOutNcol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A39B89" w14:textId="5B8D65A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92AC09" w14:textId="33382CD1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DECA3C" w14:textId="421AE246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012807" w14:textId="1C6762CF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C697248" w14:textId="45466EB3" w:rsidR="004F3FFF" w:rsidRPr="002815C2" w:rsidRDefault="004F3FFF" w:rsidP="004F3FFF">
            <w:pPr>
              <w:jc w:val="center"/>
            </w:pPr>
            <w:r>
              <w:t>0</w:t>
            </w:r>
          </w:p>
        </w:tc>
      </w:tr>
      <w:tr w:rsidR="004F3FFF" w:rsidRPr="00F92D85" w14:paraId="47A1C47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5CE252" w14:textId="3374E73D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632E92" w14:textId="6EDC2174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FE5527" w14:textId="110EE6BC" w:rsidR="004F3FFF" w:rsidRPr="00710889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015A944" w14:textId="5A26B93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0B3EFD" w14:textId="1A9BE4F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C7C4CF8" w14:textId="67783D2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2BBDE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9DA502" w14:textId="15B4AB5C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D040B3" w14:textId="091A925A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4F005A" w14:textId="0F8A1C03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6CD30B3" w14:textId="2163142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D1F8C1" w14:textId="5B65FE2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A40C0A7" w14:textId="72D3649F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7397B31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F64B5" w14:textId="6DB70A94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57B5" w14:textId="122B840D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FFCA06E" w14:textId="336B8E4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9A38876" w14:textId="08F31B5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B6CAF2" w14:textId="716D497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94629B" w14:textId="08A98C5E" w:rsidR="004F3FFF" w:rsidRPr="002815C2" w:rsidRDefault="004F3FFF" w:rsidP="004F3FFF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F0B008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0F2927" w14:textId="2C37FDDB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6F01F4">
              <w:rPr>
                <w:b/>
                <w:szCs w:val="20"/>
                <w:highlight w:val="green"/>
              </w:rPr>
              <w:t>nhruOut_format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AA17F" w14:textId="095FB44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30272C3" w14:textId="2D72C10B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FF94C5A" w14:textId="26649E4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F2E44C" w14:textId="7D182CF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62D3305" w14:textId="7B37BE11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AE5BB6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63146" w14:textId="4ADECF4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D3581" w14:textId="2C21D4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5EFD" w14:textId="43D6D0AD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B1AE8" w14:textId="26FCA7D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3E7A8" w14:textId="45BFB48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B0CC6" w14:textId="27E6306C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4F3FFF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1202146F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5D038445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564BC19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</w:t>
            </w:r>
            <w:r>
              <w:rPr>
                <w:rFonts w:ascii="Times New Roman" w:hAnsi="Times New Roman"/>
                <w:szCs w:val="20"/>
              </w:rPr>
              <w:lastRenderedPageBreak/>
              <w:t xml:space="preserve">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70332187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lastRenderedPageBreak/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375C2E7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580E064F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4F3FFF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279A4B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002264A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5D8B802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4F3FFF" w:rsidRPr="0071718A" w:rsidRDefault="004F3FFF" w:rsidP="004F3FFF">
            <w:pPr>
              <w:jc w:val="center"/>
            </w:pPr>
            <w:r w:rsidRPr="0071718A">
              <w:t>PRMS Summary Results Files</w:t>
            </w:r>
          </w:p>
        </w:tc>
      </w:tr>
      <w:tr w:rsidR="004F3FFF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26AF202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681BFF">
              <w:rPr>
                <w:rFonts w:ascii="Times New Roman" w:hAnsi="Times New Roman"/>
                <w:szCs w:val="20"/>
              </w:rPr>
              <w:t>common</w:t>
            </w:r>
            <w:r>
              <w:rPr>
                <w:rFonts w:ascii="Times New Roman" w:hAnsi="Times New Roman"/>
                <w:szCs w:val="20"/>
              </w:rPr>
              <w:t>-separated values (CSV)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t xml:space="preserve">2=only output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lastRenderedPageBreak/>
              <w:t>pairs of simulated and measured flows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lastRenderedPageBreak/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4F3FFF" w:rsidRPr="00681B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A641F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4F3FFF" w:rsidRPr="00707D04" w:rsidRDefault="004F3FFF" w:rsidP="004F3FFF">
            <w:pPr>
              <w:pStyle w:val="TableSpanner"/>
            </w:pPr>
            <w:r>
              <w:t>Runtime graphs</w:t>
            </w:r>
          </w:p>
        </w:tc>
      </w:tr>
      <w:tr w:rsidR="004F3FFF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dispGraphsBuffSize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4F3FFF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4F3FFF" w:rsidRPr="0001286D" w:rsidRDefault="004F3FFF" w:rsidP="004F3FFF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</w:rPr>
              <w:t>dispVar_names</w:t>
            </w:r>
            <w:proofErr w:type="spellEnd"/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dispVar_plot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4F3FFF" w:rsidRPr="002815C2" w:rsidRDefault="004F3FFF" w:rsidP="004F3FFF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4F3FFF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executable_desc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4F3FFF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prmsIV</w:t>
            </w:r>
            <w:proofErr w:type="spellEnd"/>
          </w:p>
        </w:tc>
      </w:tr>
      <w:tr w:rsidR="004F3FFF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initial_deltat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4F3FFF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ndispGraphs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proofErr w:type="spellStart"/>
      <w:r w:rsidRPr="00EB3FF9">
        <w:rPr>
          <w:rFonts w:ascii="Courier New" w:hAnsi="Courier New" w:cs="Courier New"/>
        </w:rPr>
        <w:t>intcp</w:t>
      </w:r>
      <w:proofErr w:type="spellEnd"/>
      <w:r w:rsidRPr="002345A1">
        <w:t xml:space="preserve"> module file </w:t>
      </w:r>
      <w:proofErr w:type="spellStart"/>
      <w:r w:rsidRPr="002345A1">
        <w:t>intcp.wbal</w:t>
      </w:r>
      <w:proofErr w:type="spellEnd"/>
      <w:r w:rsidRPr="002345A1">
        <w:t xml:space="preserve">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</w:t>
      </w:r>
      <w:proofErr w:type="spellStart"/>
      <w:r w:rsidRPr="002345A1">
        <w:t>snowcomp.wbal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srunoff</w:t>
      </w:r>
      <w:proofErr w:type="spellEnd"/>
      <w:r w:rsidRPr="002345A1">
        <w:t xml:space="preserve"> module </w:t>
      </w:r>
      <w:proofErr w:type="spellStart"/>
      <w:r w:rsidRPr="002345A1">
        <w:t>srunoff_smidx.wbal</w:t>
      </w:r>
      <w:proofErr w:type="spellEnd"/>
      <w:r w:rsidRPr="002345A1">
        <w:t xml:space="preserve"> or </w:t>
      </w:r>
      <w:proofErr w:type="spellStart"/>
      <w:r w:rsidRPr="002345A1">
        <w:t>srunoff_carea.wbal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module </w:t>
      </w:r>
      <w:proofErr w:type="spellStart"/>
      <w:r w:rsidRPr="002345A1">
        <w:t>soilzone.wbal</w:t>
      </w:r>
      <w:proofErr w:type="spellEnd"/>
      <w:r w:rsidRPr="002345A1">
        <w:t xml:space="preserve">; </w:t>
      </w:r>
      <w:r>
        <w:t xml:space="preserve">for </w:t>
      </w:r>
      <w:proofErr w:type="spellStart"/>
      <w:r w:rsidRPr="00EB3FF9">
        <w:rPr>
          <w:rFonts w:ascii="Courier New" w:hAnsi="Courier New" w:cs="Courier New"/>
        </w:rPr>
        <w:t>gwflow</w:t>
      </w:r>
      <w:proofErr w:type="spellEnd"/>
      <w:r>
        <w:t xml:space="preserve"> module </w:t>
      </w:r>
      <w:proofErr w:type="spellStart"/>
      <w:r>
        <w:t>gwflow.wbal</w:t>
      </w:r>
      <w:proofErr w:type="spellEnd"/>
      <w:r>
        <w:t xml:space="preserve">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</w:t>
      </w:r>
      <w:proofErr w:type="spellStart"/>
      <w:r w:rsidRPr="002345A1">
        <w:t>basin_sum.dbg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soltab</w:t>
      </w:r>
      <w:proofErr w:type="spellEnd"/>
      <w:r w:rsidRPr="002345A1">
        <w:t xml:space="preserve"> module output written to the file </w:t>
      </w:r>
      <w:proofErr w:type="spellStart"/>
      <w:r w:rsidRPr="002345A1">
        <w:t>soltab_debug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debug information concerning input parameter consistency written to file </w:t>
      </w:r>
      <w:proofErr w:type="spellStart"/>
      <w:r w:rsidRPr="002345A1">
        <w:t>soilzone.dbg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proofErr w:type="spellStart"/>
      <w:r w:rsidRPr="002345A1">
        <w:rPr>
          <w:i/>
        </w:rPr>
        <w:t>net_rain</w:t>
      </w:r>
      <w:proofErr w:type="spellEnd"/>
      <w:r w:rsidRPr="002345A1">
        <w:t xml:space="preserve">, </w:t>
      </w:r>
      <w:proofErr w:type="spellStart"/>
      <w:r w:rsidRPr="002345A1">
        <w:rPr>
          <w:i/>
        </w:rPr>
        <w:t>net_snow</w:t>
      </w:r>
      <w:proofErr w:type="spellEnd"/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error and warning messages and cascade paths are written to the file </w:t>
      </w:r>
      <w:proofErr w:type="spellStart"/>
      <w:r w:rsidRPr="002345A1">
        <w:t>cascade.msgs</w:t>
      </w:r>
      <w:proofErr w:type="spellEnd"/>
      <w:r w:rsidRPr="002345A1">
        <w:t xml:space="preserve">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computation order written to file </w:t>
      </w:r>
      <w:proofErr w:type="spellStart"/>
      <w:r w:rsidRPr="002345A1">
        <w:t>tree_structure</w:t>
      </w:r>
      <w:proofErr w:type="spellEnd"/>
      <w:r w:rsidRPr="002345A1">
        <w:t xml:space="preserve"> in current directory.</w:t>
      </w:r>
    </w:p>
    <w:p w14:paraId="039FA82D" w14:textId="773C16C7" w:rsidR="006A7586" w:rsidRPr="0071718A" w:rsidRDefault="006A7586" w:rsidP="006F3216">
      <w:pPr>
        <w:pStyle w:val="TableFootnote"/>
        <w:spacing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B6B6D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7FF976D3" w:rsidR="007B6B6D" w:rsidRPr="007B6B6D" w:rsidRDefault="007B6B6D" w:rsidP="00E86A17">
      <w:pPr>
        <w:pStyle w:val="tablecell-centered"/>
        <w:jc w:val="left"/>
        <w:rPr>
          <w:rFonts w:ascii="Arial Narrow" w:hAnsi="Arial Narrow"/>
          <w:sz w:val="24"/>
        </w:rPr>
      </w:pPr>
      <w:r w:rsidRPr="007B6B6D">
        <w:rPr>
          <w:rFonts w:ascii="Arial Narrow" w:hAnsi="Arial Narrow"/>
          <w:sz w:val="24"/>
        </w:rPr>
        <w:t xml:space="preserve">[HRU, hydrologic response unit; GWR, groundwater reservoir; </w:t>
      </w:r>
      <w:proofErr w:type="spellStart"/>
      <w:r w:rsidRPr="007B6B6D">
        <w:rPr>
          <w:rFonts w:ascii="Arial Narrow" w:hAnsi="Arial Narrow"/>
          <w:sz w:val="24"/>
        </w:rPr>
        <w:t>cfs</w:t>
      </w:r>
      <w:proofErr w:type="spellEnd"/>
      <w:r w:rsidRPr="007B6B6D">
        <w:rPr>
          <w:rFonts w:ascii="Arial Narrow" w:hAnsi="Arial Narrow"/>
          <w:sz w:val="24"/>
        </w:rPr>
        <w:t xml:space="preserve">, cubic feet per second; </w:t>
      </w:r>
      <w:proofErr w:type="spellStart"/>
      <w:r w:rsidRPr="007B6B6D">
        <w:rPr>
          <w:rFonts w:ascii="Arial Narrow" w:hAnsi="Arial Narrow"/>
          <w:sz w:val="24"/>
        </w:rPr>
        <w:t>cms</w:t>
      </w:r>
      <w:proofErr w:type="spellEnd"/>
      <w:r w:rsidRPr="007B6B6D">
        <w:rPr>
          <w:rFonts w:ascii="Arial Narrow" w:hAnsi="Arial Narrow"/>
          <w:sz w:val="24"/>
        </w:rPr>
        <w:t xml:space="preserve">, cubic meters per second; ET, evapotranspiration; </w:t>
      </w:r>
      <w:r w:rsidR="00AF4F1A">
        <w:rPr>
          <w:rFonts w:ascii="Arial Narrow" w:hAnsi="Arial Narrow"/>
          <w:sz w:val="24"/>
        </w:rPr>
        <w:t xml:space="preserve">Id, </w:t>
      </w:r>
      <w:proofErr w:type="spellStart"/>
      <w:r w:rsidR="00AF4F1A">
        <w:rPr>
          <w:rFonts w:ascii="Arial Narrow" w:hAnsi="Arial Narrow"/>
          <w:sz w:val="24"/>
        </w:rPr>
        <w:t>numbere</w:t>
      </w:r>
      <w:proofErr w:type="spellEnd"/>
      <w:r w:rsidR="00AF4F1A">
        <w:rPr>
          <w:rFonts w:ascii="Arial Narrow" w:hAnsi="Arial Narrow"/>
          <w:sz w:val="24"/>
        </w:rPr>
        <w:t xml:space="preserve"> of modeling unit; </w:t>
      </w:r>
      <w:proofErr w:type="spellStart"/>
      <w:r w:rsidRPr="007B6B6D">
        <w:rPr>
          <w:rFonts w:ascii="Arial Narrow" w:hAnsi="Arial Narrow"/>
          <w:sz w:val="24"/>
        </w:rPr>
        <w:t>dday</w:t>
      </w:r>
      <w:proofErr w:type="spellEnd"/>
      <w:r w:rsidRPr="007B6B6D">
        <w:rPr>
          <w:rFonts w:ascii="Arial Narrow" w:hAnsi="Arial Narrow"/>
          <w:sz w:val="24"/>
        </w:rPr>
        <w:t>, degree-day, the amount a day’s average temperature departed from 65 degrees Fahrenheit</w:t>
      </w:r>
      <w:r w:rsidR="0004440A" w:rsidRPr="001C1632">
        <w:rPr>
          <w:rFonts w:ascii="Arial Narrow" w:hAnsi="Arial Narrow"/>
          <w:sz w:val="24"/>
        </w:rPr>
        <w:t>; POI, point-of-interest</w:t>
      </w:r>
      <w:r w:rsidRPr="007B6B6D">
        <w:rPr>
          <w:rFonts w:ascii="Arial Narrow" w:hAnsi="Arial Narrow"/>
          <w:sz w:val="24"/>
        </w:rPr>
        <w:t xml:space="preserve">; &gt;, greater than; dimensions defined in table 1-1; control parameters </w:t>
      </w:r>
      <w:proofErr w:type="spellStart"/>
      <w:r w:rsidRPr="007B6B6D">
        <w:rPr>
          <w:b/>
          <w:sz w:val="24"/>
        </w:rPr>
        <w:t>temp_module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precip_module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solrad_module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et_module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transp_module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srunoff_module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strmflow_module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model_mode</w:t>
      </w:r>
      <w:r w:rsidRPr="007B6B6D">
        <w:rPr>
          <w:rFonts w:ascii="Arial Narrow" w:hAnsi="Arial Narrow"/>
          <w:sz w:val="24"/>
        </w:rPr>
        <w:t>,</w:t>
      </w:r>
      <w:r w:rsidRPr="007B6B6D">
        <w:rPr>
          <w:rFonts w:ascii="Arial Narrow" w:hAnsi="Arial Narrow"/>
          <w:b/>
          <w:sz w:val="24"/>
        </w:rPr>
        <w:t xml:space="preserve"> </w:t>
      </w:r>
      <w:proofErr w:type="spellStart"/>
      <w:r w:rsidRPr="007B6B6D">
        <w:rPr>
          <w:b/>
          <w:sz w:val="24"/>
        </w:rPr>
        <w:t>dprst_flag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subbasin_flag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cascade_flag</w:t>
      </w:r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cascadegw_flag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="00E86A17">
        <w:rPr>
          <w:rFonts w:ascii="Arial Narrow" w:hAnsi="Arial Narrow"/>
          <w:sz w:val="24"/>
        </w:rPr>
        <w:t>a</w:t>
      </w:r>
      <w:r w:rsidRPr="007B6B6D">
        <w:rPr>
          <w:rFonts w:ascii="Arial Narrow" w:hAnsi="Arial Narrow"/>
          <w:sz w:val="24"/>
        </w:rPr>
        <w:t xml:space="preserve">nd </w:t>
      </w:r>
      <w:proofErr w:type="spellStart"/>
      <w:r w:rsidRPr="007B6B6D">
        <w:rPr>
          <w:b/>
          <w:sz w:val="24"/>
        </w:rPr>
        <w:t>mapOutON_OFF</w:t>
      </w:r>
      <w:proofErr w:type="spellEnd"/>
      <w:r w:rsidR="00327B9D">
        <w:rPr>
          <w:rFonts w:ascii="Arial Narrow" w:hAnsi="Arial Narrow"/>
          <w:sz w:val="24"/>
        </w:rPr>
        <w:t xml:space="preserve"> defined in table 1-2</w:t>
      </w:r>
      <w:r w:rsidR="004768AA">
        <w:rPr>
          <w:rFonts w:ascii="Arial Narrow" w:hAnsi="Arial Narrow"/>
          <w:sz w:val="24"/>
        </w:rPr>
        <w:t>;</w:t>
      </w:r>
      <w:r w:rsidR="004768AA">
        <w:rPr>
          <w:rFonts w:ascii="Arial Narrow" w:hAnsi="Arial Narrow" w:cs="Arial"/>
        </w:rPr>
        <w:t xml:space="preserve"> </w:t>
      </w:r>
      <w:r w:rsidR="004768AA" w:rsidRPr="000E1D2B">
        <w:rPr>
          <w:highlight w:val="green"/>
        </w:rPr>
        <w:t>green</w:t>
      </w:r>
      <w:r w:rsidR="004768AA">
        <w:t xml:space="preserve"> highlight indicate</w:t>
      </w:r>
      <w:r w:rsidR="001B1377">
        <w:t>s</w:t>
      </w:r>
      <w:r w:rsidR="004768AA">
        <w:t xml:space="preserve"> new for PRMS-V</w:t>
      </w:r>
      <w:r w:rsidR="001B1377">
        <w:rPr>
          <w:rFonts w:ascii="Arial Narrow" w:hAnsi="Arial Narrow"/>
          <w:sz w:val="24"/>
        </w:rPr>
        <w:t>;</w:t>
      </w:r>
      <w:r w:rsidR="001B1377">
        <w:rPr>
          <w:rFonts w:ascii="Arial Narrow" w:hAnsi="Arial Narrow" w:cs="Arial"/>
        </w:rPr>
        <w:t xml:space="preserve"> </w:t>
      </w:r>
      <w:r w:rsidR="001B1377" w:rsidRPr="001B1377">
        <w:rPr>
          <w:highlight w:val="cyan"/>
        </w:rPr>
        <w:t>blue</w:t>
      </w:r>
      <w:r w:rsidR="001B1377">
        <w:t xml:space="preserve"> highlight indicates deprecated but </w:t>
      </w:r>
      <w:proofErr w:type="spellStart"/>
      <w:r w:rsidR="001B1377">
        <w:t>retaine</w:t>
      </w:r>
      <w:proofErr w:type="spellEnd"/>
      <w:r w:rsidR="001B1377">
        <w:t xml:space="preserve"> for PRMS-IV downward compatibility</w:t>
      </w:r>
      <w:r w:rsidR="0058594C">
        <w:rPr>
          <w:sz w:val="23"/>
          <w:szCs w:val="23"/>
        </w:rPr>
        <w:t>;</w:t>
      </w:r>
      <w:r w:rsidR="0058594C">
        <w:t xml:space="preserve"> </w:t>
      </w:r>
      <w:r w:rsidR="0058594C" w:rsidRPr="0058594C">
        <w:rPr>
          <w:highlight w:val="magenta"/>
        </w:rPr>
        <w:t>pink</w:t>
      </w:r>
      <w:r w:rsidR="0058594C">
        <w:t xml:space="preserve"> highlight indicates new for PRMS 5.1.0</w:t>
      </w:r>
      <w:r w:rsidR="008D6BBC">
        <w:t xml:space="preserve">; </w:t>
      </w:r>
      <w:r w:rsidR="008D6BBC" w:rsidRPr="00F40CAC">
        <w:rPr>
          <w:strike/>
        </w:rPr>
        <w:t>strikethrough</w:t>
      </w:r>
      <w:r w:rsidR="008D6BBC">
        <w:t xml:space="preserve"> indicates items removed</w:t>
      </w:r>
      <w:r w:rsidRPr="007B6B6D">
        <w:rPr>
          <w:rFonts w:ascii="Arial Narrow" w:hAnsi="Arial Narrow"/>
          <w:sz w:val="24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5A1AB1">
              <w:rPr>
                <w:b/>
                <w:szCs w:val="20"/>
                <w:highlight w:val="green"/>
              </w:rPr>
              <w:t>hru_lon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0A8E4CD5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3A4EBDCB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8646EA">
              <w:rPr>
                <w:szCs w:val="20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nhm_seg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parent_gw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FE4930B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71BF9E98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parent_poigages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632C0B6A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6D3495C9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lastRenderedPageBreak/>
              <w:t>parent_ssr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44B8F123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proofErr w:type="spellStart"/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Conversion factor to </w:t>
            </w: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 xml:space="preserve">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xyz_dist 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i/>
                <w:szCs w:val="20"/>
              </w:rPr>
              <w:t>rain_day</w:t>
            </w:r>
            <w:proofErr w:type="spellEnd"/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b/>
                <w:szCs w:val="20"/>
              </w:rPr>
              <w:t>psta_freq_nuse</w:t>
            </w:r>
            <w:proofErr w:type="spellEnd"/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cfs</w:t>
            </w:r>
            <w:proofErr w:type="spellEnd"/>
            <w:r w:rsidRPr="009626A0">
              <w:rPr>
                <w:szCs w:val="20"/>
              </w:rPr>
              <w:t xml:space="preserve">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cms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15804">
              <w:rPr>
                <w:b/>
                <w:szCs w:val="20"/>
                <w:highlight w:val="green"/>
              </w:rPr>
              <w:t>irr_type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14542B41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 (</w:t>
            </w:r>
            <w:proofErr w:type="spellStart"/>
            <w:r w:rsidRPr="00780FF0">
              <w:rPr>
                <w:szCs w:val="20"/>
              </w:rPr>
              <w:t>intercep</w:t>
            </w:r>
            <w:proofErr w:type="spellEnd"/>
            <w:r w:rsidRPr="00780FF0">
              <w:rPr>
                <w:szCs w:val="20"/>
              </w:rPr>
              <w:t xml:space="preserve"> applies); 1=furrow/drip (no intercept);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7861768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adjmix_rain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6F2862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9D2EFE9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lastRenderedPageBreak/>
              <w:t>conv</w:t>
            </w:r>
            <w:r w:rsidRPr="009626A0">
              <w:rPr>
                <w:b/>
                <w:szCs w:val="20"/>
              </w:rPr>
              <w:t>_flag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933B43" w:rsidRPr="009626A0" w:rsidRDefault="00933B43" w:rsidP="00933B43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933B43" w:rsidRPr="009626A0" w:rsidRDefault="00933B43" w:rsidP="00933B43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933B43" w:rsidRPr="009626A0" w:rsidRDefault="00933B43" w:rsidP="00A23929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933B43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933B43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maximum lapse rate based on historical daily air temperatures for all air temperature-</w:t>
            </w:r>
            <w:r w:rsidRPr="009626A0">
              <w:rPr>
                <w:szCs w:val="20"/>
              </w:rPr>
              <w:lastRenderedPageBreak/>
              <w:t xml:space="preserve">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maximum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FE09BA9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 w:rsidR="00186403">
              <w:rPr>
                <w:szCs w:val="20"/>
              </w:rPr>
              <w:t xml:space="preserve">use for distributing </w:t>
            </w:r>
            <w:proofErr w:type="spellStart"/>
            <w:r w:rsidR="00186403">
              <w:rPr>
                <w:szCs w:val="20"/>
              </w:rPr>
              <w:t>preciptation</w:t>
            </w:r>
            <w:proofErr w:type="spellEnd"/>
            <w:r w:rsidR="0018640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933B43" w:rsidRPr="009626A0" w:rsidRDefault="0013330F" w:rsidP="00933B43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</w:t>
            </w:r>
            <w:r w:rsidR="00933B43" w:rsidRPr="0032793A">
              <w:rPr>
                <w:b/>
                <w:szCs w:val="20"/>
              </w:rPr>
              <w:t>onmax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maximum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monmin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minimum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 xml:space="preserve">; positive factors are </w:t>
            </w:r>
            <w:r w:rsidRPr="009626A0">
              <w:rPr>
                <w:szCs w:val="20"/>
              </w:rPr>
              <w:lastRenderedPageBreak/>
              <w:t>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933B43" w:rsidRPr="009626A0" w:rsidRDefault="00933B43" w:rsidP="00933B4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933B43" w:rsidRPr="009626A0" w:rsidRDefault="00933B43" w:rsidP="00933B43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933B43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A2A" w:rsidRPr="0032793A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D0A2A">
              <w:rPr>
                <w:b/>
                <w:szCs w:val="20"/>
                <w:highlight w:val="magenta"/>
              </w:rPr>
              <w:t>ppt_zero_thresh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A2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(X) for each precipitation measurement </w:t>
            </w:r>
            <w:r w:rsidRPr="009626A0">
              <w:rPr>
                <w:szCs w:val="20"/>
              </w:rPr>
              <w:lastRenderedPageBreak/>
              <w:t xml:space="preserve">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-1.0E7 to </w:t>
            </w:r>
            <w:r w:rsidRPr="009626A0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(Y) for each precipitation 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795A2EFF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solrad_elev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proofErr w:type="spellStart"/>
            <w:r w:rsidRPr="009F787E">
              <w:rPr>
                <w:szCs w:val="20"/>
              </w:rPr>
              <w:t>temerature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A2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Adjustment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lastRenderedPageBreak/>
              <w:t>xyz_dist</w:t>
            </w:r>
          </w:p>
        </w:tc>
      </w:tr>
      <w:tr w:rsidR="003D0A2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A2A" w:rsidRPr="006D38DC" w:rsidRDefault="003D0A2A" w:rsidP="003D0A2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6D38DC">
              <w:rPr>
                <w:b/>
                <w:szCs w:val="20"/>
                <w:highlight w:val="cyan"/>
              </w:rPr>
              <w:lastRenderedPageBreak/>
              <w:t>tmax_allrain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A2A" w:rsidRPr="006D38DC" w:rsidRDefault="003D0A2A" w:rsidP="003D0A2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A2A" w:rsidRPr="006D38DC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 xml:space="preserve">nhru, </w:t>
            </w:r>
            <w:proofErr w:type="spellStart"/>
            <w:r w:rsidRPr="006D38DC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26606EFA" w:rsidR="003D0A2A" w:rsidRPr="006D38DC" w:rsidRDefault="003D0A2A" w:rsidP="003D0A2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green"/>
              </w:rPr>
              <w:t xml:space="preserve"> </w:t>
            </w:r>
            <w:r w:rsidRPr="007E7D4C">
              <w:rPr>
                <w:szCs w:val="20"/>
                <w:highlight w:val="cyan"/>
              </w:rPr>
              <w:t>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A2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proofErr w:type="spellStart"/>
            <w:r w:rsidRPr="00E6665B">
              <w:rPr>
                <w:szCs w:val="20"/>
              </w:rPr>
              <w:t>tmax_allsnow</w:t>
            </w:r>
            <w:proofErr w:type="spellEnd"/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A2A" w:rsidRPr="009F787E" w:rsidRDefault="00186403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3D0A2A"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AE04D2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A2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tmax_allrain_sta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724019D4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precipitation measurement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A2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4BF6B51B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</w:t>
            </w:r>
            <w:r w:rsidR="00B2663F" w:rsidRPr="00B2663F">
              <w:rPr>
                <w:szCs w:val="20"/>
                <w:highlight w:val="cyan"/>
              </w:rPr>
              <w:t>2</w:t>
            </w:r>
            <w:r w:rsidRPr="00B2663F">
              <w:rPr>
                <w:szCs w:val="20"/>
                <w:highlight w:val="cyan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5317CD03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precipitation measurement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adjustment factor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  <w:r w:rsidRPr="009F787E">
              <w:rPr>
                <w:szCs w:val="20"/>
              </w:rPr>
              <w:t>/</w:t>
            </w:r>
          </w:p>
          <w:p w14:paraId="067EA76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A2A" w:rsidRPr="00CD4791" w:rsidRDefault="003D0A2A" w:rsidP="003D0A2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lastRenderedPageBreak/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tmin</w:t>
            </w:r>
            <w:r w:rsidRPr="009626A0">
              <w:rPr>
                <w:b/>
                <w:szCs w:val="20"/>
              </w:rPr>
              <w:t>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adjustment factor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  <w:r w:rsidRPr="00517736">
              <w:rPr>
                <w:szCs w:val="20"/>
              </w:rPr>
              <w:t>/</w:t>
            </w:r>
          </w:p>
          <w:p w14:paraId="6D3CE46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A2A" w:rsidRPr="00C21981" w:rsidRDefault="003D0A2A" w:rsidP="003D0A2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A2A" w:rsidRPr="009626A0" w:rsidRDefault="003D0A2A" w:rsidP="003D0A2A">
            <w:pPr>
              <w:pStyle w:val="tablecell-centered"/>
              <w:rPr>
                <w:szCs w:val="20"/>
              </w:rPr>
            </w:pPr>
          </w:p>
        </w:tc>
      </w:tr>
      <w:tr w:rsidR="003D0A2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A2A" w:rsidRPr="009626A0" w:rsidRDefault="003D0A2A" w:rsidP="003D0A2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 xml:space="preserve">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A2A" w:rsidRPr="00910D79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air-temperature-measurement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y_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A2A" w:rsidRPr="00A6587A" w:rsidRDefault="003D0A2A" w:rsidP="003D0A2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A2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basin_solsta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proofErr w:type="spellStart"/>
            <w:r w:rsidRPr="00C21981">
              <w:rPr>
                <w:b/>
                <w:szCs w:val="20"/>
              </w:rPr>
              <w:t>radj_sppt</w:t>
            </w:r>
            <w:proofErr w:type="spellEnd"/>
            <w:r w:rsidRPr="00C21981">
              <w:rPr>
                <w:szCs w:val="20"/>
              </w:rPr>
              <w:t xml:space="preserve"> or </w:t>
            </w:r>
            <w:proofErr w:type="spellStart"/>
            <w:r w:rsidRPr="00C21981">
              <w:rPr>
                <w:b/>
                <w:szCs w:val="20"/>
              </w:rPr>
              <w:t>radj_wppt</w:t>
            </w:r>
            <w:proofErr w:type="spellEnd"/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1CE29ACA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proofErr w:type="spellStart"/>
            <w:r w:rsidRPr="00C21981">
              <w:rPr>
                <w:b/>
                <w:szCs w:val="20"/>
              </w:rPr>
              <w:t>ppt_rad_adj</w:t>
            </w:r>
            <w:proofErr w:type="spellEnd"/>
            <w:r w:rsidRPr="00C21981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radj</w:t>
            </w:r>
            <w:r w:rsidRPr="009626A0">
              <w:rPr>
                <w:b/>
                <w:szCs w:val="20"/>
              </w:rPr>
              <w:t>_wppt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1F940ED2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proofErr w:type="spellStart"/>
            <w:r w:rsidRPr="00517736">
              <w:rPr>
                <w:b/>
                <w:szCs w:val="20"/>
              </w:rPr>
              <w:t>ppt_rad_adj</w:t>
            </w:r>
            <w:proofErr w:type="spellEnd"/>
            <w:r w:rsidRPr="00517736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08FBDDA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A2A" w:rsidRPr="005A1AB1" w:rsidRDefault="003D0A2A" w:rsidP="003D0A2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A2A" w:rsidRPr="005A1AB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 xml:space="preserve">nhru, </w:t>
            </w:r>
            <w:proofErr w:type="spellStart"/>
            <w:r w:rsidRPr="005A1AB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A1AB1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A2A" w:rsidRPr="00330DD1" w:rsidRDefault="003D0A2A" w:rsidP="003D0A2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A2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crop_coef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A2A" w:rsidRPr="00E7110A" w:rsidRDefault="003D0A2A" w:rsidP="003D0A2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A2A" w:rsidRPr="0051022D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022D">
              <w:rPr>
                <w:b/>
                <w:szCs w:val="20"/>
              </w:rPr>
              <w:t>et_module</w:t>
            </w:r>
            <w:proofErr w:type="spellEnd"/>
            <w:r w:rsidRPr="0051022D">
              <w:rPr>
                <w:b/>
                <w:szCs w:val="20"/>
              </w:rPr>
              <w:t xml:space="preserve">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A2A" w:rsidRPr="00E7110A" w:rsidRDefault="003D0A2A" w:rsidP="003D0A2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A2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A2A" w:rsidRPr="00E7110A" w:rsidRDefault="003D0A2A" w:rsidP="003D0A2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A2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hru_humidity_sta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hru_pansta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evap</w:t>
            </w:r>
            <w:r w:rsidRPr="009626A0">
              <w:rPr>
                <w:b/>
                <w:szCs w:val="20"/>
              </w:rPr>
              <w:t>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hru_windspeed_sta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</w:t>
            </w:r>
            <w:proofErr w:type="spellStart"/>
            <w:r w:rsidRPr="009626A0">
              <w:rPr>
                <w:szCs w:val="20"/>
              </w:rPr>
              <w:t>Samani</w:t>
            </w:r>
            <w:proofErr w:type="spellEnd"/>
            <w:r w:rsidRPr="009626A0">
              <w:rPr>
                <w:szCs w:val="20"/>
              </w:rPr>
              <w:t xml:space="preserve">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A2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A2A" w:rsidRPr="00384494" w:rsidRDefault="003D0A2A" w:rsidP="003D0A2A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384494">
              <w:rPr>
                <w:b/>
                <w:szCs w:val="20"/>
                <w:highlight w:val="green"/>
              </w:rPr>
              <w:t>humidity_percent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0FCBDAE8" w:rsidR="003D0A2A" w:rsidRPr="009626A0" w:rsidRDefault="003D0A2A" w:rsidP="003D0A2A">
            <w:pPr>
              <w:pStyle w:val="TableCellBody"/>
              <w:rPr>
                <w:szCs w:val="20"/>
              </w:rPr>
            </w:pPr>
            <w:proofErr w:type="spellStart"/>
            <w:r w:rsidRPr="008D7430">
              <w:rPr>
                <w:szCs w:val="20"/>
              </w:rPr>
              <w:t>Monthy</w:t>
            </w:r>
            <w:proofErr w:type="spellEnd"/>
            <w:r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A2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jh_coef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A2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</w:t>
            </w:r>
            <w:r w:rsidRPr="00517736">
              <w:rPr>
                <w:szCs w:val="20"/>
              </w:rPr>
              <w:lastRenderedPageBreak/>
              <w:t>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per degrees </w:t>
            </w:r>
            <w:r w:rsidRPr="009626A0">
              <w:rPr>
                <w:szCs w:val="20"/>
              </w:rPr>
              <w:lastRenderedPageBreak/>
              <w:t>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 xml:space="preserve">-99.0 to </w:t>
            </w:r>
            <w:r w:rsidRPr="00E7110A">
              <w:rPr>
                <w:szCs w:val="20"/>
              </w:rPr>
              <w:lastRenderedPageBreak/>
              <w:t>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lastRenderedPageBreak/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A2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lastRenderedPageBreak/>
              <w:t>pm_d_coef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pm_n_coef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A2A" w:rsidRDefault="003D0A2A" w:rsidP="003D0A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pt_alpha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A2A" w:rsidRPr="009626A0" w:rsidRDefault="003D0A2A" w:rsidP="003D0A2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A2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A2A" w:rsidRPr="00330DD1" w:rsidRDefault="003D0A2A" w:rsidP="003D0A2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A2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A2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frost_temp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A2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potet</w:t>
            </w:r>
            <w:r w:rsidRPr="009626A0">
              <w:rPr>
                <w:b/>
                <w:szCs w:val="20"/>
              </w:rPr>
              <w:t>_sublim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A2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proofErr w:type="spellStart"/>
            <w:r w:rsidRPr="009626A0">
              <w:rPr>
                <w:b/>
                <w:szCs w:val="20"/>
              </w:rPr>
              <w:t>transp_tmax</w:t>
            </w:r>
            <w:proofErr w:type="spellEnd"/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 to stop transpiration computations; transpiration is computed thru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period;’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A2A" w:rsidRPr="00330DD1" w:rsidRDefault="003D0A2A" w:rsidP="003D0A2A">
            <w:pPr>
              <w:pStyle w:val="TableSpanner"/>
            </w:pPr>
            <w:r w:rsidRPr="00330DD1">
              <w:t>Interception</w:t>
            </w:r>
          </w:p>
        </w:tc>
      </w:tr>
      <w:tr w:rsidR="003D0A2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A2A" w:rsidRPr="00CD4135" w:rsidRDefault="003D0A2A" w:rsidP="003D0A2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A2A" w:rsidRPr="009626A0" w:rsidRDefault="003D0A2A" w:rsidP="003D0A2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77777777" w:rsidR="003D0A2A" w:rsidRPr="00330DD1" w:rsidRDefault="003D0A2A" w:rsidP="003D0A2A">
            <w:pPr>
              <w:pStyle w:val="TableSpanner"/>
            </w:pPr>
            <w:r>
              <w:t xml:space="preserve">Snow </w:t>
            </w:r>
            <w:proofErr w:type="spellStart"/>
            <w:r>
              <w:t>c</w:t>
            </w:r>
            <w:r w:rsidRPr="00330DD1">
              <w:t>omputaions</w:t>
            </w:r>
            <w:proofErr w:type="spellEnd"/>
          </w:p>
        </w:tc>
      </w:tr>
      <w:tr w:rsidR="003D0A2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proofErr w:type="spellStart"/>
            <w:r w:rsidRPr="00517736">
              <w:rPr>
                <w:i/>
                <w:szCs w:val="20"/>
              </w:rPr>
              <w:t>pk_ice</w:t>
            </w:r>
            <w:proofErr w:type="spellEnd"/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proofErr w:type="spellStart"/>
            <w:r w:rsidRPr="00517736">
              <w:rPr>
                <w:b/>
                <w:szCs w:val="20"/>
              </w:rPr>
              <w:t>ndepl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A2A" w:rsidRPr="009626A0" w:rsidRDefault="00964300" w:rsidP="003D0A2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A2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decimal </w:t>
            </w:r>
            <w:r w:rsidRPr="00517736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964300" w:rsidRDefault="00964300" w:rsidP="00964300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</w:t>
            </w:r>
            <w:r w:rsidR="00B54BAD">
              <w:rPr>
                <w:szCs w:val="20"/>
              </w:rPr>
              <w:t>ur</w:t>
            </w:r>
            <w:r>
              <w:rPr>
                <w:szCs w:val="20"/>
              </w:rPr>
              <w:t>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C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D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ndeplval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964300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964300" w:rsidRPr="00517736" w:rsidRDefault="00964300" w:rsidP="00964300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964300" w:rsidRPr="00517736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964300" w:rsidRPr="00517736" w:rsidRDefault="00964300" w:rsidP="00964300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tstorm_mo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964300" w:rsidRPr="00517736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964300" w:rsidRPr="00517736" w:rsidRDefault="00964300" w:rsidP="00964300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964300" w:rsidRPr="00330DD1" w:rsidRDefault="00964300" w:rsidP="00964300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964300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964300" w:rsidRPr="009626A0" w:rsidRDefault="00964300" w:rsidP="00964300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964300" w:rsidRPr="00C21343" w:rsidRDefault="00964300" w:rsidP="00964300">
            <w:pPr>
              <w:pStyle w:val="tablecell-centered"/>
              <w:rPr>
                <w:strike/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964300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57D365D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  <w:r w:rsidRPr="0041445C">
              <w:rPr>
                <w:strike/>
                <w:szCs w:val="20"/>
                <w:vertAlign w:val="superscript"/>
              </w:rPr>
              <w:t>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964300" w:rsidRPr="007B0592" w:rsidRDefault="00964300" w:rsidP="00964300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964300" w:rsidRPr="007B0592" w:rsidRDefault="00964300" w:rsidP="00964300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964300" w:rsidRPr="007B0592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964300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srunoff_module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964300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964300" w:rsidRPr="009626A0" w:rsidDel="00E4386E" w:rsidRDefault="00964300" w:rsidP="00964300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964300" w:rsidRPr="00330DD1" w:rsidRDefault="00964300" w:rsidP="00964300">
            <w:pPr>
              <w:pStyle w:val="TableSpanner"/>
            </w:pPr>
            <w:r>
              <w:t>Surface depression storage</w:t>
            </w:r>
          </w:p>
        </w:tc>
      </w:tr>
      <w:tr w:rsidR="00964300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964300" w:rsidRPr="00B76ADE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dprst_area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964300" w:rsidRPr="00B76ADE" w:rsidRDefault="00964300" w:rsidP="00964300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proofErr w:type="spellStart"/>
            <w:r w:rsidRPr="00B76ADE">
              <w:rPr>
                <w:b/>
                <w:szCs w:val="20"/>
              </w:rPr>
              <w:t>dprst_frac_hru</w:t>
            </w:r>
            <w:proofErr w:type="spellEnd"/>
            <w:r w:rsidR="00924DE9"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proofErr w:type="spellStart"/>
            <w:r w:rsidRPr="00B76ADE">
              <w:rPr>
                <w:b/>
                <w:szCs w:val="20"/>
              </w:rPr>
              <w:t>dprst_area</w:t>
            </w:r>
            <w:proofErr w:type="spellEnd"/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964300" w:rsidRPr="00B76AD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964300" w:rsidRPr="00B76ADE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B76ADE">
              <w:rPr>
                <w:b/>
                <w:szCs w:val="20"/>
                <w:highlight w:val="cyan"/>
              </w:rPr>
              <w:t xml:space="preserve">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964300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964300" w:rsidRPr="009626A0" w:rsidDel="00071B36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Coefficient in linear flow routing equation for open </w:t>
            </w:r>
            <w:r w:rsidRPr="00E7110A">
              <w:rPr>
                <w:szCs w:val="20"/>
              </w:rPr>
              <w:lastRenderedPageBreak/>
              <w:t>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0.00001 to </w:t>
            </w:r>
            <w:r w:rsidRPr="00E7110A">
              <w:rPr>
                <w:szCs w:val="20"/>
              </w:rPr>
              <w:lastRenderedPageBreak/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dprst_frac_hru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 w:rsidR="00005D2B">
              <w:t>,</w:t>
            </w:r>
            <w:r w:rsidRPr="00E7110A">
              <w:t xml:space="preserve"> the parameter </w:t>
            </w:r>
            <w:proofErr w:type="spellStart"/>
            <w:r w:rsidRPr="003070BA">
              <w:rPr>
                <w:b/>
              </w:rPr>
              <w:t>dprst_area</w:t>
            </w:r>
            <w:proofErr w:type="spellEnd"/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</w:t>
            </w:r>
            <w:proofErr w:type="spellStart"/>
            <w:r w:rsidRPr="003070BA">
              <w:rPr>
                <w:b/>
                <w:highlight w:val="green"/>
              </w:rPr>
              <w:t>dprst_area</w:t>
            </w:r>
            <w:proofErr w:type="spellEnd"/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20D6D4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964300" w:rsidRPr="00005D2B" w:rsidRDefault="00964300" w:rsidP="00964300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40DEDEA2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depression storage above which surface runoff occurs; any water above maximum open storage 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964300" w:rsidRPr="00E75635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 w:rsidRPr="00517736">
              <w:rPr>
                <w:b/>
                <w:szCs w:val="20"/>
              </w:rPr>
              <w:t>sro_to_dprst_imperv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964300" w:rsidRPr="001E6965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sro_to_dprst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964300" w:rsidRPr="001E6965" w:rsidRDefault="00964300" w:rsidP="00964300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7FE0D030" w:rsidR="00964300" w:rsidRPr="001E6965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cyan"/>
              </w:rPr>
              <w:t xml:space="preserve">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105E07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77777777" w:rsidR="00964300" w:rsidRPr="00330DD1" w:rsidRDefault="00964300" w:rsidP="00964300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proofErr w:type="spellStart"/>
            <w:r>
              <w:t>d</w:t>
            </w:r>
            <w:r w:rsidRPr="00330DD1">
              <w:t>unnian</w:t>
            </w:r>
            <w:proofErr w:type="spellEnd"/>
            <w:r w:rsidRPr="00330DD1">
              <w:t xml:space="preserve">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964300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</w:t>
            </w:r>
            <w:r>
              <w:rPr>
                <w:szCs w:val="20"/>
              </w:rPr>
              <w:lastRenderedPageBreak/>
              <w:t>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7B2F9253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the soil zone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6D977AE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13178DA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soil_moist_init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C85530" w:rsidRPr="00C85530">
              <w:rPr>
                <w:szCs w:val="20"/>
                <w:highlight w:val="magenta"/>
              </w:rPr>
              <w:t>2</w:t>
            </w:r>
            <w:r w:rsidRPr="00C85530">
              <w:rPr>
                <w:szCs w:val="20"/>
                <w:highlight w:val="magenta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127A9C36" w:rsidR="00964300" w:rsidRPr="00A70B70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3ADC4651" w:rsidR="00964300" w:rsidRDefault="00964300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available water holding capacity of capillary reservoir from land surface to rooting depth of the major 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soil_rechr_init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proofErr w:type="spellStart"/>
            <w:r w:rsidRPr="00A70B70">
              <w:rPr>
                <w:b/>
                <w:szCs w:val="20"/>
              </w:rPr>
              <w:t>soil_moist_init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C85530" w:rsidRPr="00C85530">
              <w:rPr>
                <w:szCs w:val="20"/>
                <w:highlight w:val="magenta"/>
              </w:rPr>
              <w:t>2</w:t>
            </w:r>
            <w:r w:rsidRPr="00C85530">
              <w:rPr>
                <w:szCs w:val="20"/>
                <w:highlight w:val="magenta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5DBEA9A0" w:rsidR="00964300" w:rsidRPr="00C657D8" w:rsidDel="00E4386E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964300" w:rsidRPr="005E3559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3726EC37" w:rsidR="00964300" w:rsidRDefault="00964300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964300" w:rsidRPr="00A70B70" w:rsidRDefault="00964300" w:rsidP="00964300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2EFAF519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Maximum storage for soil recharge zone (upper portion of capillary reservoir where losses occur as both evaporation and transpiration) of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bookmarkStart w:id="3" w:name="_GoBack"/>
            <w:bookmarkEnd w:id="3"/>
            <w:r w:rsidR="00F308A1" w:rsidRPr="00F308A1">
              <w:rPr>
                <w:szCs w:val="20"/>
                <w:highlight w:val="magenta"/>
              </w:rPr>
              <w:t>20</w:t>
            </w:r>
            <w:r w:rsidRPr="00F308A1">
              <w:rPr>
                <w:szCs w:val="20"/>
                <w:highlight w:val="magenta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6AE51D7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6BD5132D" w:rsidR="00964300" w:rsidRDefault="00005D2B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Linear coefficient in equation used to route water from </w:t>
            </w:r>
            <w:r w:rsidRPr="00C21981">
              <w:rPr>
                <w:szCs w:val="20"/>
              </w:rPr>
              <w:lastRenderedPageBreak/>
              <w:t>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437BD268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C21981">
              <w:rPr>
                <w:szCs w:val="20"/>
              </w:rPr>
              <w:lastRenderedPageBreak/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ssstor_init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4955CF" w:rsidRPr="004955CF">
              <w:rPr>
                <w:szCs w:val="20"/>
                <w:highlight w:val="magenta"/>
              </w:rPr>
              <w:t>10</w:t>
            </w:r>
            <w:r w:rsidRPr="004955CF">
              <w:rPr>
                <w:szCs w:val="20"/>
                <w:highlight w:val="magenta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6861B88B" w:rsidR="00964300" w:rsidRPr="00723D2C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39F66A94" w:rsidR="00964300" w:rsidRDefault="009C099D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964300" w:rsidRPr="00330DD1" w:rsidRDefault="00964300" w:rsidP="00964300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964300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964300" w:rsidRPr="009626A0" w:rsidRDefault="00964300" w:rsidP="00964300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964300" w:rsidRPr="00330DD1" w:rsidRDefault="00964300" w:rsidP="00964300">
            <w:pPr>
              <w:pStyle w:val="TableSpanner"/>
            </w:pPr>
            <w:r>
              <w:t>Streamflow</w:t>
            </w:r>
          </w:p>
        </w:tc>
      </w:tr>
      <w:tr w:rsidR="00964300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964300" w:rsidRPr="00962843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Segment index to which an HRU contributes lateral 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</w:p>
        </w:tc>
      </w:tr>
      <w:tr w:rsidR="00964300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DE627A">
              <w:rPr>
                <w:b/>
                <w:szCs w:val="20"/>
                <w:highlight w:val="magenta"/>
              </w:rPr>
              <w:t>mann_n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3ADE8DAA" w:rsidR="00964300" w:rsidRPr="006855E1" w:rsidRDefault="00964300" w:rsidP="00964300">
            <w:pPr>
              <w:pStyle w:val="TableCellBody"/>
              <w:rPr>
                <w:szCs w:val="20"/>
              </w:rPr>
            </w:pPr>
            <w:proofErr w:type="spellStart"/>
            <w:r w:rsidRPr="007535F0">
              <w:rPr>
                <w:szCs w:val="20"/>
              </w:rPr>
              <w:t>Mannings</w:t>
            </w:r>
            <w:proofErr w:type="spellEnd"/>
            <w:r w:rsidRPr="007535F0">
              <w:rPr>
                <w:szCs w:val="20"/>
              </w:rPr>
              <w:t xml:space="preserve"> roughness coefficient for each segmen</w:t>
            </w:r>
            <w:r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 xml:space="preserve">, </w:t>
            </w:r>
            <w:r w:rsidRPr="00C50B1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964300" w:rsidRPr="00443930" w:rsidRDefault="00964300" w:rsidP="00964300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lastRenderedPageBreak/>
              <w:t>seg_depth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10149F2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proofErr w:type="spellStart"/>
            <w:r w:rsidRPr="00C50B1E">
              <w:rPr>
                <w:szCs w:val="20"/>
              </w:rPr>
              <w:t>bankfull</w:t>
            </w:r>
            <w:proofErr w:type="spellEnd"/>
            <w:r w:rsidRPr="00C50B1E">
              <w:rPr>
                <w:szCs w:val="20"/>
              </w:rPr>
              <w:t xml:space="preserve">, shallowest from Blackburn-Lynch </w:t>
            </w:r>
            <w:proofErr w:type="gramStart"/>
            <w:r w:rsidRPr="00C50B1E">
              <w:rPr>
                <w:szCs w:val="20"/>
              </w:rPr>
              <w:t>2017,Congo</w:t>
            </w:r>
            <w:proofErr w:type="gramEnd"/>
            <w:r w:rsidRPr="00C50B1E">
              <w:rPr>
                <w:szCs w:val="20"/>
              </w:rPr>
              <w:t xml:space="preserve"> is deepest at 250 m but in the US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2387262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964300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964300" w:rsidRPr="00714DA5" w:rsidRDefault="00964300" w:rsidP="00964300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964300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964300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tosegment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28F34A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  <w:highlight w:val="green"/>
              </w:rPr>
              <w:t>-11</w:t>
            </w:r>
            <w:r w:rsidRPr="006855E1">
              <w:rPr>
                <w:szCs w:val="20"/>
              </w:rPr>
              <w:t xml:space="preserve"> to </w:t>
            </w:r>
            <w:r w:rsidRPr="001E6965">
              <w:rPr>
                <w:szCs w:val="20"/>
                <w:highlight w:val="green"/>
              </w:rPr>
              <w:t>1000000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tosegment_nhm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64300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964300" w:rsidRPr="00126908" w:rsidRDefault="00964300" w:rsidP="00964300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964300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</w:t>
            </w:r>
            <w:r w:rsidRPr="006855E1">
              <w:rPr>
                <w:szCs w:val="20"/>
              </w:rPr>
              <w:lastRenderedPageBreak/>
              <w:t>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-300.0 to </w:t>
            </w:r>
            <w:r w:rsidRPr="006855E1">
              <w:rPr>
                <w:szCs w:val="20"/>
              </w:rPr>
              <w:lastRenderedPageBreak/>
              <w:t>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964300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elevlake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964300" w:rsidRPr="006855E1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230C44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</w:t>
            </w:r>
            <w:proofErr w:type="spell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964300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lake_hru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964300" w:rsidRPr="001E6965" w:rsidRDefault="00964300" w:rsidP="00964300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proofErr w:type="spellStart"/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  <w:proofErr w:type="spellEnd"/>
          </w:p>
        </w:tc>
      </w:tr>
      <w:tr w:rsidR="00964300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  <w:r w:rsidRPr="006855E1">
              <w:rPr>
                <w:szCs w:val="20"/>
              </w:rPr>
              <w:t>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  <w:r w:rsidRPr="00ED7BDB">
              <w:rPr>
                <w:szCs w:val="20"/>
              </w:rPr>
              <w:t>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0E50D4">
              <w:rPr>
                <w:b/>
                <w:szCs w:val="20"/>
                <w:highlight w:val="green"/>
              </w:rPr>
              <w:t>lake_segment_id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proofErr w:type="spellStart"/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964300" w:rsidRPr="000C1736" w:rsidRDefault="00964300" w:rsidP="00964300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964300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>=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nsos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Number of storage/outflow values in table for each lake </w:t>
            </w:r>
            <w:r w:rsidRPr="006855E1">
              <w:rPr>
                <w:szCs w:val="20"/>
              </w:rPr>
              <w:lastRenderedPageBreak/>
              <w:t xml:space="preserve">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64300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proofErr w:type="spellStart"/>
            <w:r w:rsidRPr="00C94B95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 xml:space="preserve">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406E485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proofErr w:type="gramStart"/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 xml:space="preserve"> muskingum</w:t>
            </w:r>
            <w:proofErr w:type="gram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weir</w:t>
            </w:r>
            <w:r w:rsidRPr="006855E1">
              <w:rPr>
                <w:b/>
                <w:szCs w:val="20"/>
              </w:rPr>
              <w:t>_len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964300" w:rsidRDefault="00964300" w:rsidP="00964300">
            <w:pPr>
              <w:pStyle w:val="TableSpanner"/>
            </w:pPr>
            <w:r>
              <w:t>Output options</w:t>
            </w:r>
          </w:p>
        </w:tc>
      </w:tr>
      <w:tr w:rsidR="00964300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964300" w:rsidRPr="00126908" w:rsidRDefault="00964300" w:rsidP="00964300">
            <w:pPr>
              <w:pStyle w:val="TableSpanner"/>
              <w:rPr>
                <w:rFonts w:ascii="Courier New" w:hAnsi="Courier New"/>
              </w:rPr>
            </w:pPr>
            <w:proofErr w:type="spellStart"/>
            <w:r>
              <w:t>Subbasin</w:t>
            </w:r>
            <w:proofErr w:type="spellEnd"/>
            <w:r>
              <w:t xml:space="preserve"> parameters</w:t>
            </w:r>
          </w:p>
        </w:tc>
      </w:tr>
      <w:tr w:rsidR="00964300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 xml:space="preserve">Index of </w:t>
            </w:r>
            <w:proofErr w:type="spellStart"/>
            <w:r w:rsidRPr="00156478">
              <w:rPr>
                <w:szCs w:val="20"/>
              </w:rPr>
              <w:t>subbasin</w:t>
            </w:r>
            <w:proofErr w:type="spellEnd"/>
            <w:r w:rsidRPr="00156478">
              <w:rPr>
                <w:szCs w:val="20"/>
              </w:rPr>
              <w:t xml:space="preserve">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964300" w:rsidRPr="00156478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964300" w:rsidRPr="00165248" w:rsidRDefault="00964300" w:rsidP="00964300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964300" w:rsidRPr="00EC28FD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964300" w:rsidRPr="00156478" w:rsidRDefault="00964300" w:rsidP="00964300">
            <w:pPr>
              <w:pStyle w:val="TableCellBody"/>
              <w:rPr>
                <w:b/>
              </w:rPr>
            </w:pPr>
            <w:r>
              <w:t xml:space="preserve">Index number for the downstream </w:t>
            </w:r>
            <w:proofErr w:type="spellStart"/>
            <w:r>
              <w:t>subbasin</w:t>
            </w:r>
            <w:proofErr w:type="spellEnd"/>
            <w:r>
              <w:t xml:space="preserve"> whose inflow is outflow from this </w:t>
            </w:r>
            <w:proofErr w:type="spellStart"/>
            <w:r>
              <w:t>subbasin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964300" w:rsidRPr="00156478" w:rsidRDefault="00964300" w:rsidP="00964300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964300" w:rsidRPr="00156478" w:rsidRDefault="00964300" w:rsidP="00964300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964300" w:rsidRPr="00156478" w:rsidRDefault="00964300" w:rsidP="00964300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964300" w:rsidRPr="00156478" w:rsidRDefault="00964300" w:rsidP="00964300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964300" w:rsidRPr="00165248" w:rsidRDefault="00964300" w:rsidP="00964300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964300" w:rsidRPr="00165248" w:rsidRDefault="00964300" w:rsidP="00964300">
            <w:pPr>
              <w:pStyle w:val="tablecell-centered"/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964300" w:rsidRPr="0058594C" w:rsidRDefault="00964300" w:rsidP="00964300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964300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964300" w:rsidRDefault="00964300" w:rsidP="00964300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964300" w:rsidRPr="00156478" w:rsidRDefault="00964300" w:rsidP="00964300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964300" w:rsidRPr="00165248" w:rsidRDefault="00964300" w:rsidP="00964300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964300" w:rsidRDefault="00964300" w:rsidP="00964300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964300" w:rsidRDefault="00964300" w:rsidP="00964300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03B8B311" w:rsidR="00964300" w:rsidRDefault="00964300" w:rsidP="00964300">
            <w:pPr>
              <w:pStyle w:val="TableCellBody"/>
            </w:pPr>
            <w:proofErr w:type="spellStart"/>
            <w:r>
              <w:t>Azimith</w:t>
            </w:r>
            <w:proofErr w:type="spellEnd"/>
            <w:r>
              <w:t xml:space="preserve"> angle</w:t>
            </w:r>
            <w:r w:rsidRPr="0058594C">
              <w:t xml:space="preserve">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964300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964300" w:rsidRDefault="00964300" w:rsidP="00964300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964300" w:rsidRDefault="00964300" w:rsidP="00964300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964300" w:rsidRDefault="00964300" w:rsidP="00964300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964300" w:rsidRDefault="00964300" w:rsidP="00964300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964300" w:rsidRDefault="00964300" w:rsidP="00964300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964300" w:rsidRDefault="00964300" w:rsidP="00964300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964300" w:rsidRDefault="00964300" w:rsidP="00964300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964300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964300" w:rsidRDefault="00964300" w:rsidP="00964300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964300" w:rsidRPr="006D75F3" w:rsidRDefault="00964300" w:rsidP="00964300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964300" w:rsidRPr="00B8457A" w:rsidRDefault="00964300" w:rsidP="00964300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964300" w:rsidRDefault="00964300" w:rsidP="00964300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43E05FA" w:rsidR="00964300" w:rsidRPr="00B8457A" w:rsidRDefault="00964300" w:rsidP="00964300">
            <w:pPr>
              <w:pStyle w:val="TableCellBody"/>
            </w:pPr>
            <w:proofErr w:type="spellStart"/>
            <w:r w:rsidRPr="00F860EF">
              <w:t>Latitiude</w:t>
            </w:r>
            <w:proofErr w:type="spellEnd"/>
            <w:r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964300" w:rsidRDefault="00964300" w:rsidP="00964300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964300" w:rsidRDefault="00964300" w:rsidP="00964300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964300" w:rsidRPr="00B8457A" w:rsidRDefault="00964300" w:rsidP="00964300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964300" w:rsidRDefault="00964300" w:rsidP="00964300">
            <w:pPr>
              <w:pStyle w:val="tablecell-centered"/>
            </w:pPr>
            <w:r>
              <w:t xml:space="preserve">decimal </w:t>
            </w:r>
            <w: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lastRenderedPageBreak/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lastRenderedPageBreak/>
              <w:t>1</w:t>
            </w:r>
          </w:p>
        </w:tc>
      </w:tr>
      <w:tr w:rsidR="00964300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segshade_win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964300" w:rsidRPr="00B8457A" w:rsidRDefault="00964300" w:rsidP="00964300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964300" w:rsidRPr="00B8457A" w:rsidRDefault="00964300" w:rsidP="00964300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964300" w:rsidRDefault="00964300" w:rsidP="00964300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964300" w:rsidRDefault="00964300" w:rsidP="00964300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964300" w:rsidRPr="00156478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964300" w:rsidRPr="00156478" w:rsidRDefault="00964300" w:rsidP="00964300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964300" w:rsidRPr="0056596F" w:rsidRDefault="00964300" w:rsidP="00964300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964300" w:rsidRPr="00E56113" w:rsidRDefault="00964300" w:rsidP="00964300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964300" w:rsidRPr="00E56113" w:rsidRDefault="00964300" w:rsidP="00964300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964300" w:rsidRPr="00E56113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964300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964300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964300" w:rsidRDefault="00964300" w:rsidP="00964300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140F94CA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4185360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29383488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964300" w:rsidRDefault="00964300" w:rsidP="00964300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964300" w:rsidRPr="00A64304" w:rsidRDefault="00964300" w:rsidP="00964300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964300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964300" w:rsidRPr="00A23929" w:rsidRDefault="00964300" w:rsidP="00964300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964300" w:rsidRPr="00EC28FD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964300" w:rsidRPr="006855E1" w:rsidRDefault="00964300" w:rsidP="00964300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964300" w:rsidRPr="00A23929" w:rsidRDefault="00964300" w:rsidP="00964300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964300" w:rsidRPr="00A23929" w:rsidRDefault="00964300" w:rsidP="00964300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lastRenderedPageBreak/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964300" w:rsidRPr="00A23929" w:rsidRDefault="00964300" w:rsidP="00964300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964300" w:rsidRPr="00126908" w:rsidRDefault="00964300" w:rsidP="00964300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ncol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964300" w:rsidRPr="00933B43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964300" w:rsidRPr="00933B43" w:rsidRDefault="00964300" w:rsidP="00964300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964300" w:rsidRPr="00933B43" w:rsidRDefault="00964300" w:rsidP="00964300">
            <w:pPr>
              <w:jc w:val="center"/>
            </w:pPr>
            <w:proofErr w:type="spellStart"/>
            <w:r w:rsidRPr="00933B43">
              <w:rPr>
                <w:b/>
              </w:rPr>
              <w:t>mapOutON_OFF</w:t>
            </w:r>
            <w:proofErr w:type="spellEnd"/>
            <w:r w:rsidRPr="00933B43">
              <w:rPr>
                <w:b/>
              </w:rPr>
              <w:t xml:space="preserve"> </w:t>
            </w:r>
            <w:r w:rsidRPr="00933B43">
              <w:t>= 1</w:t>
            </w:r>
          </w:p>
        </w:tc>
      </w:tr>
      <w:tr w:rsidR="00964300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964300" w:rsidRPr="001E6965" w:rsidRDefault="00964300" w:rsidP="00964300">
            <w:pPr>
              <w:jc w:val="center"/>
              <w:rPr>
                <w:strike/>
              </w:rPr>
            </w:pPr>
            <w:proofErr w:type="spellStart"/>
            <w:r w:rsidRPr="001E6965">
              <w:rPr>
                <w:b/>
                <w:strike/>
              </w:rPr>
              <w:t>mapOutON_OFF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 xml:space="preserve">= 1 or </w:t>
            </w:r>
            <w:proofErr w:type="spellStart"/>
            <w:r w:rsidRPr="001E6965">
              <w:rPr>
                <w:b/>
                <w:strike/>
              </w:rPr>
              <w:t>nhruOutON_OFF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>= 1</w:t>
            </w:r>
          </w:p>
        </w:tc>
      </w:tr>
      <w:tr w:rsidR="00964300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964300" w:rsidRPr="00EC28FD" w:rsidRDefault="00964300" w:rsidP="00964300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964300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964300" w:rsidRPr="008833D7" w:rsidRDefault="00964300" w:rsidP="00964300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 w:rsidR="006E37F7"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964300" w:rsidRPr="008833D7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964300" w:rsidRPr="008833D7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964300" w:rsidRPr="008833D7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964300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964300" w:rsidRPr="000617CC" w:rsidRDefault="00964300" w:rsidP="00964300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964300" w:rsidRPr="006855E1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964300" w:rsidRPr="00126908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964300" w:rsidRPr="00EC28FD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rPr>
                <w:b/>
              </w:rPr>
              <w:t xml:space="preserve">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964300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964300" w:rsidRPr="00933B43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964300" w:rsidRDefault="00964300" w:rsidP="00964300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 w:rsidR="006E37F7">
              <w:rPr>
                <w:szCs w:val="20"/>
              </w:rPr>
              <w:t xml:space="preserve"> </w:t>
            </w:r>
            <w:r w:rsidR="006E37F7"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964300" w:rsidRPr="008833D7" w:rsidRDefault="00964300" w:rsidP="00964300">
            <w:pPr>
              <w:pStyle w:val="TableCellBody"/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964300" w:rsidRPr="008833D7" w:rsidRDefault="00964300" w:rsidP="00964300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964300" w:rsidRPr="008833D7" w:rsidRDefault="00964300" w:rsidP="00964300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964300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964300" w:rsidRPr="00EC28FD" w:rsidRDefault="00964300" w:rsidP="00964300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964300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964300" w:rsidRPr="00EC28FD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0.75%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964300" w:rsidRPr="00126908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964300" w:rsidRPr="00126908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964300" w:rsidRPr="00321BB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proofErr w:type="spellStart"/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proofErr w:type="spellEnd"/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proofErr w:type="spellStart"/>
      <w:r w:rsidRPr="0049702F">
        <w:rPr>
          <w:b/>
        </w:rPr>
        <w:t>hru_strmseg_down</w:t>
      </w:r>
      <w:r>
        <w:rPr>
          <w:b/>
        </w:rPr>
        <w:t>_id</w:t>
      </w:r>
      <w:proofErr w:type="spellEnd"/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7777777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proofErr w:type="spellStart"/>
      <w:r w:rsidRPr="00165248">
        <w:rPr>
          <w:b/>
        </w:rPr>
        <w:t>ngwcell</w:t>
      </w:r>
      <w:proofErr w:type="spellEnd"/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6A7586">
      <w:pPr>
        <w:pStyle w:val="Reference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1C1632">
        <w:rPr>
          <w:rFonts w:ascii="Arial Narrow" w:hAnsi="Arial Narrow"/>
          <w:highlight w:val="yellow"/>
        </w:rPr>
        <w:t>version 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1A82C76A" w14:textId="77777777" w:rsidR="007B6B6D" w:rsidRDefault="007B6B6D" w:rsidP="006A7586">
      <w:pPr>
        <w:pStyle w:val="Reference"/>
        <w:ind w:left="0" w:firstLine="0"/>
      </w:pPr>
      <w:r w:rsidRPr="006030CE">
        <w:rPr>
          <w:rFonts w:ascii="Arial Narrow" w:hAnsi="Arial Narrow"/>
        </w:rPr>
        <w:t>[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 xml:space="preserve">, cubic feet per second; 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, cubic meters per second; </w:t>
      </w:r>
      <w:proofErr w:type="spellStart"/>
      <w:r w:rsidRPr="00B56DE9">
        <w:rPr>
          <w:b/>
        </w:rPr>
        <w:t>runoff_units</w:t>
      </w:r>
      <w:proofErr w:type="spellEnd"/>
      <w:r w:rsidRPr="006030CE">
        <w:rPr>
          <w:rFonts w:ascii="Arial Narrow" w:hAnsi="Arial Narrow"/>
        </w:rPr>
        <w:t>, 0=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>; 1=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6030CE">
        <w:rPr>
          <w:rFonts w:ascii="Arial Narrow" w:hAnsi="Arial Narrow"/>
        </w:rPr>
        <w:t xml:space="preserve">, 0=inches; 1=millimeters; </w:t>
      </w:r>
      <w:proofErr w:type="spellStart"/>
      <w:r w:rsidRPr="00B56DE9">
        <w:rPr>
          <w:b/>
        </w:rPr>
        <w:t>temp_units</w:t>
      </w:r>
      <w:proofErr w:type="spellEnd"/>
      <w:r w:rsidRPr="006030CE">
        <w:rPr>
          <w:rFonts w:ascii="Arial Narrow" w:hAnsi="Arial Narrow"/>
        </w:rPr>
        <w:t>, 0=degrees Fahrenheit; 1=degrees Celsius; &gt;=, greater than or equal to]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gate_ht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nratetbl</w:t>
            </w:r>
            <w:proofErr w:type="spellEnd"/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nhumid</w:t>
            </w:r>
            <w:proofErr w:type="spellEnd"/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lake_elev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  <w:proofErr w:type="spellEnd"/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pan_evap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nevap</w:t>
            </w:r>
            <w:proofErr w:type="spellEnd"/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precip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precip_units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nrain</w:t>
            </w:r>
            <w:proofErr w:type="spellEnd"/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rain_day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runoff_units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nsnow</w:t>
            </w:r>
            <w:proofErr w:type="spellEnd"/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solrad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proofErr w:type="spellStart"/>
            <w:r>
              <w:t>Langleys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nsol</w:t>
            </w:r>
            <w:proofErr w:type="spellEnd"/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tmax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tmin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wind_speed</w:t>
            </w:r>
            <w:proofErr w:type="spellEnd"/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nwind</w:t>
            </w:r>
            <w:proofErr w:type="spellEnd"/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1C1632">
        <w:rPr>
          <w:rFonts w:ascii="Arial Narrow" w:hAnsi="Arial Narrow"/>
          <w:highlight w:val="yellow"/>
        </w:rPr>
        <w:t xml:space="preserve">version </w:t>
      </w:r>
      <w:r w:rsidR="001C1632" w:rsidRPr="001C1632">
        <w:rPr>
          <w:rFonts w:ascii="Arial Narrow" w:hAnsi="Arial Narrow"/>
          <w:highlight w:val="yellow"/>
        </w:rPr>
        <w:t>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711A5447" w14:textId="54C085EB" w:rsidR="007B6B6D" w:rsidRDefault="007B6B6D" w:rsidP="000935A7">
      <w:pPr>
        <w:pStyle w:val="Reference"/>
        <w:spacing w:line="276" w:lineRule="auto"/>
        <w:rPr>
          <w:rFonts w:ascii="Arial Narrow" w:hAnsi="Arial Narrow"/>
        </w:rPr>
      </w:pPr>
      <w:r w:rsidRPr="00B56DE9">
        <w:rPr>
          <w:rFonts w:ascii="Arial Narrow" w:hAnsi="Arial Narrow"/>
        </w:rPr>
        <w:t xml:space="preserve">[HRU, hydrologic response unit; GWR, groundwater reservoir; CBH, climate-by-HRU; ET, evapotranspiration; 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 xml:space="preserve">: cubic feet per second; 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: cubic meters per second; &gt;, greater than; </w:t>
      </w:r>
      <w:proofErr w:type="spellStart"/>
      <w:r w:rsidRPr="00B56DE9">
        <w:rPr>
          <w:b/>
        </w:rPr>
        <w:t>runoff_units</w:t>
      </w:r>
      <w:proofErr w:type="spellEnd"/>
      <w:r w:rsidRPr="00B56DE9">
        <w:rPr>
          <w:rFonts w:ascii="Arial Narrow" w:hAnsi="Arial Narrow"/>
        </w:rPr>
        <w:t>, 0=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>; 1=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B56DE9">
        <w:rPr>
          <w:rFonts w:ascii="Arial Narrow" w:hAnsi="Arial Narrow"/>
        </w:rPr>
        <w:t>, 0=inches; 1=millimeters</w:t>
      </w:r>
      <w:r w:rsidRPr="00B56DE9">
        <w:t xml:space="preserve">; </w:t>
      </w:r>
      <w:proofErr w:type="spellStart"/>
      <w:r w:rsidRPr="00B56DE9">
        <w:rPr>
          <w:b/>
        </w:rPr>
        <w:t>temp_units</w:t>
      </w:r>
      <w:proofErr w:type="spellEnd"/>
      <w:r w:rsidRPr="00B56DE9">
        <w:rPr>
          <w:rFonts w:ascii="Arial Narrow" w:hAnsi="Arial Narrow"/>
        </w:rPr>
        <w:t>, 0=degrees Fahrenheit; 1=degrees Celsius</w:t>
      </w:r>
      <w:r w:rsidRPr="00AC3CE5">
        <w:rPr>
          <w:rFonts w:ascii="Arial Narrow" w:hAnsi="Arial Narrow"/>
        </w:rPr>
        <w:t xml:space="preserve">; control parameters </w:t>
      </w:r>
      <w:proofErr w:type="spellStart"/>
      <w:r w:rsidRPr="00AC3CE5">
        <w:rPr>
          <w:b/>
        </w:rPr>
        <w:t>temp_module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precip_module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et_module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strmflow_module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model_mode</w:t>
      </w:r>
      <w:r w:rsidRPr="00AC3CE5">
        <w:rPr>
          <w:rFonts w:ascii="Arial Narrow" w:hAnsi="Arial Narrow"/>
        </w:rPr>
        <w:t>,</w:t>
      </w:r>
      <w:r w:rsidRPr="00AC3CE5">
        <w:rPr>
          <w:rFonts w:ascii="Arial Narrow" w:hAnsi="Arial Narrow"/>
          <w:b/>
        </w:rPr>
        <w:t xml:space="preserve"> </w:t>
      </w:r>
      <w:proofErr w:type="spellStart"/>
      <w:r w:rsidRPr="00AC3CE5">
        <w:rPr>
          <w:b/>
        </w:rPr>
        <w:t>dprst_flag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subbasin_flag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cascade_flag</w:t>
      </w:r>
      <w:r w:rsidRPr="00AC3CE5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and </w:t>
      </w:r>
      <w:proofErr w:type="spellStart"/>
      <w:r w:rsidRPr="00AC3CE5">
        <w:rPr>
          <w:b/>
        </w:rPr>
        <w:t>cascadegw_flag</w:t>
      </w:r>
      <w:proofErr w:type="spellEnd"/>
      <w:r>
        <w:rPr>
          <w:rFonts w:ascii="Arial Narrow" w:hAnsi="Arial Narrow"/>
        </w:rPr>
        <w:t xml:space="preserve"> </w:t>
      </w:r>
      <w:r w:rsidRPr="00AC3CE5">
        <w:rPr>
          <w:rFonts w:ascii="Arial Narrow" w:hAnsi="Arial Narrow"/>
        </w:rPr>
        <w:t>defined in table 1-2</w:t>
      </w:r>
      <w:r w:rsidR="000935A7">
        <w:rPr>
          <w:rFonts w:ascii="Arial Narrow" w:hAnsi="Arial Narrow"/>
        </w:rPr>
        <w:t>;</w:t>
      </w:r>
      <w:r w:rsidR="001E6965" w:rsidRPr="001E6965">
        <w:rPr>
          <w:rFonts w:ascii="Arial Narrow" w:hAnsi="Arial Narrow"/>
        </w:rPr>
        <w:t xml:space="preserve"> </w:t>
      </w:r>
      <w:r w:rsidR="001E6965" w:rsidRPr="000E1D2B">
        <w:rPr>
          <w:highlight w:val="green"/>
        </w:rPr>
        <w:t>green</w:t>
      </w:r>
      <w:r w:rsidR="001E6965">
        <w:t xml:space="preserve"> highlight indicates new for PRMS-V</w:t>
      </w:r>
      <w:r w:rsidR="000935A7">
        <w:rPr>
          <w:rFonts w:ascii="Arial Narrow" w:hAnsi="Arial Narrow"/>
        </w:rPr>
        <w:t xml:space="preserve"> </w:t>
      </w:r>
      <w:proofErr w:type="spellStart"/>
      <w:r w:rsidR="000935A7" w:rsidRPr="001021AB">
        <w:rPr>
          <w:rFonts w:ascii="Arial Narrow" w:hAnsi="Arial Narrow"/>
          <w:b/>
          <w:highlight w:val="green"/>
        </w:rPr>
        <w:t>water_use_flag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 = 1 if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segment_transferON_OFF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gwr_transferON_OFF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external_transferON_OFF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dprst_transferON_OFF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lake_transferON_OFF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nconsumed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&gt;0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nwateruse</w:t>
      </w:r>
      <w:proofErr w:type="spellEnd"/>
      <w:r w:rsidR="000935A7" w:rsidRPr="000935A7">
        <w:rPr>
          <w:rFonts w:ascii="Arial Narrow" w:hAnsi="Arial Narrow"/>
          <w:highlight w:val="green"/>
        </w:rPr>
        <w:t>&gt;0</w:t>
      </w:r>
      <w:r w:rsidR="002C3C3E">
        <w:t xml:space="preserve">; </w:t>
      </w:r>
      <w:r w:rsidR="002C3C3E" w:rsidRPr="00F40CAC">
        <w:rPr>
          <w:strike/>
        </w:rPr>
        <w:t>strikethrough</w:t>
      </w:r>
      <w:r w:rsidR="002C3C3E">
        <w:t xml:space="preserve"> indicates items removed</w:t>
      </w:r>
      <w:r w:rsidRPr="00B56DE9">
        <w:rPr>
          <w:rFonts w:ascii="Arial Narrow" w:hAnsi="Arial Narrow"/>
        </w:rPr>
        <w:t>]</w:t>
      </w:r>
    </w:p>
    <w:p w14:paraId="78DE741D" w14:textId="77777777" w:rsidR="005A09EB" w:rsidRDefault="005A09EB" w:rsidP="000935A7">
      <w:pPr>
        <w:pStyle w:val="Reference"/>
        <w:spacing w:line="276" w:lineRule="auto"/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77777777" w:rsidR="00743A27" w:rsidRPr="002058E8" w:rsidRDefault="00743A27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proofErr w:type="spellStart"/>
            <w:r>
              <w:t>Availabilty</w:t>
            </w:r>
            <w:proofErr w:type="spellEnd"/>
            <w:r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77777777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hru_ppt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34492B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 xml:space="preserve">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maximum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minimum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Minimum air temperature distributed to the precipitation </w:t>
            </w:r>
            <w:r w:rsidRPr="00FB3EB4">
              <w:rPr>
                <w:szCs w:val="20"/>
              </w:rPr>
              <w:lastRenderedPageBreak/>
              <w:t>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</w:t>
            </w:r>
            <w:r w:rsidRPr="00B1127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soltab_horad_potsw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674DA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shortwave radiation distributed to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basin_hru_apply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proofErr w:type="spellStart"/>
            <w:r w:rsidRPr="004819B7">
              <w:rPr>
                <w:szCs w:val="20"/>
              </w:rPr>
              <w:t>canopy_gain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</w:t>
            </w:r>
            <w:proofErr w:type="spellStart"/>
            <w:r w:rsidRPr="00480F63">
              <w:rPr>
                <w:i/>
                <w:szCs w:val="20"/>
              </w:rPr>
              <w:t>net_apply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0C6411D1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2633B119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393E28FB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72D6978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 w:rsidRPr="00A4596B">
              <w:rPr>
                <w:b/>
                <w:szCs w:val="20"/>
              </w:rPr>
              <w:t>nconsumed</w:t>
            </w:r>
            <w:proofErr w:type="spellEnd"/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037F75B2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2CEC94C5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23DD36D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0C6D569D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59A084B9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73422DDE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15187DE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035965A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0014587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lake_gain</w:t>
            </w:r>
            <w:proofErr w:type="spellEnd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33B3C75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proofErr w:type="spellStart"/>
            <w:r>
              <w:rPr>
                <w:i/>
                <w:szCs w:val="20"/>
              </w:rPr>
              <w:t>canopy_gain</w:t>
            </w:r>
            <w:proofErr w:type="spellEnd"/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4736EA9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4D25BD92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6122C2E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6EDBB0F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681923C3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total_canopy_gain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dprst_flag</w:t>
            </w:r>
            <w:proofErr w:type="spellEnd"/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29756E2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proofErr w:type="spellEnd"/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Basin area-weighted average 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3D7276A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rain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68FF377E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snow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01846D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proofErr w:type="spellStart"/>
            <w:r>
              <w:rPr>
                <w:szCs w:val="20"/>
              </w:rPr>
              <w:t>fo</w:t>
            </w:r>
            <w:proofErr w:type="spellEnd"/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1839F37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Form (rain or snow) 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1FE023D3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y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A4596B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proofErr w:type="spellStart"/>
            <w:r w:rsidRPr="00BF4C59">
              <w:rPr>
                <w:szCs w:val="20"/>
              </w:rPr>
              <w:t>snarea_thresh</w:t>
            </w:r>
            <w:proofErr w:type="spellEnd"/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proofErr w:type="spellStart"/>
            <w:r w:rsidRPr="00064B8B">
              <w:rPr>
                <w:b/>
                <w:szCs w:val="20"/>
              </w:rPr>
              <w:t>melt_force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proofErr w:type="spellStart"/>
            <w:r w:rsidRPr="00064B8B">
              <w:rPr>
                <w:b/>
                <w:szCs w:val="20"/>
              </w:rPr>
              <w:t>melt_look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proofErr w:type="spellStart"/>
            <w:r w:rsidRPr="003F4ABB">
              <w:rPr>
                <w:i/>
                <w:szCs w:val="20"/>
              </w:rPr>
              <w:t>pst</w:t>
            </w:r>
            <w:proofErr w:type="spellEnd"/>
            <w:r w:rsidRPr="003F4ABB">
              <w:rPr>
                <w:i/>
                <w:szCs w:val="20"/>
              </w:rPr>
              <w:t xml:space="preserve">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nsnow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 cover fraction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Tracks the cumulative amount of new snow until there is </w:t>
            </w:r>
            <w:r w:rsidRPr="00FB3EB4">
              <w:rPr>
                <w:szCs w:val="20"/>
              </w:rPr>
              <w:lastRenderedPageBreak/>
              <w:t>enough to reset the albedo curve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snowpack water equivalent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snow-covered area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snowmelt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887F1A" w:rsidRDefault="00887F1A" w:rsidP="00887F1A">
            <w:pPr>
              <w:pStyle w:val="TableSpanner"/>
            </w:pPr>
            <w:r>
              <w:t>Evapotranspiration</w:t>
            </w:r>
          </w:p>
        </w:tc>
      </w:tr>
      <w:tr w:rsidR="00887F1A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7A34100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4D3DCEC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46589EA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516FADF5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7F0C6F6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2D02C00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887F1A" w:rsidRPr="00FB3EB4" w:rsidRDefault="00B374DA" w:rsidP="00887F1A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887F1A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print_freq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887F1A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nevap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887F1A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potential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278F81F0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887F1A" w:rsidRPr="001E6965" w:rsidRDefault="00887F1A" w:rsidP="00887F1A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lastRenderedPageBreak/>
              <w:t>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887F1A" w:rsidRDefault="00887F1A" w:rsidP="00887F1A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surface runoff, infiltration, and impervious storage</w:t>
            </w:r>
          </w:p>
        </w:tc>
      </w:tr>
      <w:tr w:rsidR="00887F1A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887F1A" w:rsidRPr="0007320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887F1A" w:rsidRPr="00073205" w:rsidRDefault="00887F1A" w:rsidP="00887F1A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 xml:space="preserve">Maximum infiltration and any cascading interflow and </w:t>
            </w:r>
            <w:proofErr w:type="spellStart"/>
            <w:r w:rsidRPr="00073205">
              <w:rPr>
                <w:strike/>
                <w:szCs w:val="20"/>
              </w:rPr>
              <w:t>Dunnian</w:t>
            </w:r>
            <w:proofErr w:type="spellEnd"/>
            <w:r w:rsidRPr="00073205">
              <w:rPr>
                <w:strike/>
                <w:szCs w:val="20"/>
              </w:rPr>
              <w:t xml:space="preserve">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887F1A" w:rsidRPr="0007320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887F1A" w:rsidRPr="0007320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887F1A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 xml:space="preserve">Cascading </w:t>
            </w:r>
            <w:proofErr w:type="spellStart"/>
            <w:r w:rsidRPr="00596CF5">
              <w:rPr>
                <w:strike/>
                <w:szCs w:val="20"/>
              </w:rPr>
              <w:t>Dunnian</w:t>
            </w:r>
            <w:proofErr w:type="spellEnd"/>
            <w:r w:rsidRPr="00596CF5">
              <w:rPr>
                <w:strike/>
                <w:szCs w:val="20"/>
              </w:rPr>
              <w:t xml:space="preserve">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basin_sroff_mo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surface </w:t>
            </w:r>
            <w:r w:rsidRPr="00FB3EB4">
              <w:rPr>
                <w:szCs w:val="20"/>
              </w:rPr>
              <w:t xml:space="preserve">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 xml:space="preserve">surface 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887F1A" w:rsidRDefault="00887F1A" w:rsidP="00887F1A">
            <w:pPr>
              <w:pStyle w:val="TableSpanner"/>
            </w:pPr>
            <w:r>
              <w:t>Surface depression storage</w:t>
            </w:r>
          </w:p>
        </w:tc>
      </w:tr>
      <w:tr w:rsidR="00887F1A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lastRenderedPageBreak/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01683DA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2C655EA7" w:rsidR="00887F1A" w:rsidRDefault="00887F1A" w:rsidP="00887F1A">
            <w:pPr>
              <w:pStyle w:val="TableSpanner"/>
            </w:pPr>
            <w:r>
              <w:t xml:space="preserve">Soil zone storage, interflow, gravity drainage, </w:t>
            </w:r>
            <w:r>
              <w:pgNum/>
            </w:r>
            <w:proofErr w:type="spellStart"/>
            <w:r>
              <w:t>unnian</w:t>
            </w:r>
            <w:proofErr w:type="spellEnd"/>
            <w:r>
              <w:t xml:space="preserve"> surface runoff</w:t>
            </w:r>
          </w:p>
        </w:tc>
      </w:tr>
      <w:tr w:rsidR="00887F1A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capillary reservoir </w:t>
            </w:r>
            <w:r w:rsidRPr="00E22D2B">
              <w:rPr>
                <w:szCs w:val="20"/>
              </w:rPr>
              <w:lastRenderedPageBreak/>
              <w:t>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proofErr w:type="spellStart"/>
            <w:r w:rsidRPr="00FB3EB4">
              <w:rPr>
                <w:i/>
                <w:szCs w:val="20"/>
              </w:rPr>
              <w:t>infil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887F1A" w:rsidRPr="00FB3EB4" w:rsidRDefault="00887F1A" w:rsidP="00887F1A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887F1A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maximum excess flow from </w:t>
            </w:r>
            <w:r w:rsidRPr="00FB3EB4">
              <w:rPr>
                <w:szCs w:val="20"/>
              </w:rPr>
              <w:lastRenderedPageBreak/>
              <w:t>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6F01A2B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storage for recharge zone; upper portion of capillary reservoir where both evaporation and transpiration </w:t>
            </w:r>
            <w:proofErr w:type="gramStart"/>
            <w:r w:rsidRPr="00FB3EB4">
              <w:rPr>
                <w:szCs w:val="20"/>
              </w:rPr>
              <w:t>occurs</w:t>
            </w:r>
            <w:proofErr w:type="gram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726BB0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887F1A" w:rsidRPr="0025084C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887F1A" w:rsidRPr="001251AB" w:rsidRDefault="00887F1A" w:rsidP="00887F1A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zone storage</w:t>
            </w:r>
            <w:r w:rsidR="002F4F16">
              <w:rPr>
                <w:szCs w:val="20"/>
              </w:rPr>
              <w:t xml:space="preserve">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Infiltration and cascading interflow and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887F1A" w:rsidRPr="00537D83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887F1A" w:rsidRPr="00537D83" w:rsidRDefault="00887F1A" w:rsidP="00887F1A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Fraction of capillary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887F1A" w:rsidRPr="00537D83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887F1A" w:rsidRPr="00537D83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887F1A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887F1A" w:rsidRPr="0024443A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887F1A" w:rsidRPr="0024443A" w:rsidRDefault="00887F1A" w:rsidP="00887F1A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887F1A" w:rsidRPr="0024443A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887F1A" w:rsidRPr="0024443A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887F1A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lastRenderedPageBreak/>
              <w:t>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887F1A" w:rsidRPr="00A7649E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887F1A" w:rsidRPr="00A7649E" w:rsidRDefault="00887F1A" w:rsidP="00887F1A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887F1A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013AF5D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Recharge to the associated GWR as sum of </w:t>
            </w:r>
            <w:proofErr w:type="spellStart"/>
            <w:r w:rsidRPr="00FB3EB4">
              <w:rPr>
                <w:i/>
                <w:szCs w:val="20"/>
              </w:rPr>
              <w:t>soil_to_gw</w:t>
            </w:r>
            <w:proofErr w:type="spellEnd"/>
            <w:r w:rsidRPr="00FB3EB4">
              <w:rPr>
                <w:szCs w:val="20"/>
              </w:rPr>
              <w:t xml:space="preserve"> and </w:t>
            </w:r>
            <w:proofErr w:type="spellStart"/>
            <w:r w:rsidRPr="00FB3EB4">
              <w:rPr>
                <w:i/>
                <w:szCs w:val="20"/>
              </w:rPr>
              <w:t>ssr_to_gw</w:t>
            </w:r>
            <w:proofErr w:type="spellEnd"/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887F1A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proofErr w:type="spellStart"/>
            <w:r w:rsidRPr="00FB3EB4">
              <w:rPr>
                <w:i/>
                <w:szCs w:val="20"/>
              </w:rPr>
              <w:t>soil_moist</w:t>
            </w:r>
            <w:proofErr w:type="spellEnd"/>
            <w:r w:rsidRPr="00FB3EB4">
              <w:rPr>
                <w:szCs w:val="20"/>
              </w:rPr>
              <w:t xml:space="preserve"> + </w:t>
            </w:r>
            <w:proofErr w:type="spellStart"/>
            <w:r w:rsidRPr="00FB3EB4">
              <w:rPr>
                <w:i/>
                <w:szCs w:val="20"/>
              </w:rPr>
              <w:t>ssres_stor</w:t>
            </w:r>
            <w:proofErr w:type="spellEnd"/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soil_rechr_ratio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lastRenderedPageBreak/>
              <w:t>soil_zone_max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 xml:space="preserve">Area-weighted average fraction of capillary reservoir water content storage for associated HRUs of each </w:t>
            </w:r>
            <w:proofErr w:type="spellStart"/>
            <w:r w:rsidRPr="0057716E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fraction of soil-zone water content storage for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F45C64" w:rsidRDefault="00F45C64" w:rsidP="00F45C64">
            <w:pPr>
              <w:pStyle w:val="TableSpanner"/>
            </w:pPr>
            <w:r>
              <w:t>Groundwater flow</w:t>
            </w:r>
          </w:p>
        </w:tc>
      </w:tr>
      <w:tr w:rsidR="00F45C64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proofErr w:type="spellStart"/>
            <w:r w:rsidRPr="001E2D38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proofErr w:type="spellStart"/>
            <w:r w:rsidRPr="00FB3EB4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from associated GWRs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</w:t>
            </w:r>
            <w:proofErr w:type="spellStart"/>
            <w:r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F45C64" w:rsidRDefault="00F45C64" w:rsidP="00F45C64">
            <w:pPr>
              <w:pStyle w:val="TableSpanner"/>
            </w:pPr>
            <w:r>
              <w:t>Streamflow</w:t>
            </w:r>
          </w:p>
        </w:tc>
      </w:tr>
      <w:tr w:rsidR="00F45C64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88220F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0330DDE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F45C6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F45C6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F45C64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F45C64" w:rsidRPr="00CF3A69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26473E90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36ABD98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proofErr w:type="gramStart"/>
            <w:r w:rsidRPr="00E716B8">
              <w:rPr>
                <w:szCs w:val="20"/>
              </w:rPr>
              <w:t xml:space="preserve">Canada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171CA53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proofErr w:type="gramStart"/>
            <w:r>
              <w:rPr>
                <w:szCs w:val="20"/>
              </w:rPr>
              <w:t>region</w:t>
            </w:r>
            <w:r w:rsidRPr="00E716B8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lastRenderedPageBreak/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flow_terminus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F45C64" w:rsidRPr="00E31347" w:rsidRDefault="00F45C64" w:rsidP="00F45C64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runoff_units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lastRenderedPageBreak/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seg_inflow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11B0F416" w:rsidR="00F45C64" w:rsidRPr="00FB3EB4" w:rsidRDefault="00F45C64" w:rsidP="00F45C64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Cummulative</w:t>
            </w:r>
            <w:proofErr w:type="spellEnd"/>
            <w:r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F45C64" w:rsidRPr="007023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 xml:space="preserve">segments as a result of cascading flow in each </w:t>
            </w:r>
            <w:r w:rsidRPr="00967DFE">
              <w:rPr>
                <w:szCs w:val="20"/>
              </w:rPr>
              <w:lastRenderedPageBreak/>
              <w:t>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sub_cfs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leaving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from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Sum of streamflow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  <w:r w:rsidRPr="00FB3EB4">
              <w:rPr>
                <w:szCs w:val="20"/>
              </w:rPr>
              <w:t xml:space="preserve">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F45C64" w:rsidRPr="0026218A" w:rsidRDefault="00F45C64" w:rsidP="00F45C64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F45C64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21AE83CF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4A45D6EA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7DFC4471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F45C64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F45C64" w:rsidRPr="00B9380E" w:rsidRDefault="00F45C64" w:rsidP="00F45C64">
            <w:pPr>
              <w:pStyle w:val="TableSpanner"/>
            </w:pPr>
            <w:r>
              <w:t>Lake dynamics</w:t>
            </w:r>
          </w:p>
        </w:tc>
      </w:tr>
      <w:tr w:rsidR="00F45C64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F45C64" w:rsidRPr="0025084C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F45C64" w:rsidRPr="0025084C" w:rsidRDefault="00F45C64" w:rsidP="00F45C64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F45C64" w:rsidRPr="0025084C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F45C64" w:rsidRPr="0025084C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Inflow to each lake HRU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gw_seep_lakein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ACC756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to lake HRUs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F45C64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nlakeelev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lakeelev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210DD93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 xml:space="preserve">Total </w:t>
            </w:r>
            <w:proofErr w:type="spellStart"/>
            <w:r w:rsidRPr="000A2D4D">
              <w:rPr>
                <w:szCs w:val="20"/>
              </w:rPr>
              <w:t>groundflow</w:t>
            </w:r>
            <w:proofErr w:type="spellEnd"/>
            <w:r w:rsidRPr="000A2D4D">
              <w:rPr>
                <w:szCs w:val="20"/>
              </w:rPr>
              <w:t xml:space="preserve">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F45C64" w:rsidRPr="00A04F11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F45C64" w:rsidRPr="00A04F11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F45C64" w:rsidRPr="00A04F11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04F1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A04F11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F45C64" w:rsidRPr="00A04F11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lake_sroff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F45C64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in each lake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  <w:r w:rsidRPr="00FB3EB4">
              <w:rPr>
                <w:szCs w:val="20"/>
              </w:rPr>
              <w:t>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F45C64" w:rsidRPr="00FB3EB4" w:rsidRDefault="00F45C64" w:rsidP="00F45C64">
            <w:pPr>
              <w:pStyle w:val="TableSpanner"/>
            </w:pPr>
            <w:r>
              <w:t>Water balance</w:t>
            </w:r>
          </w:p>
        </w:tc>
      </w:tr>
      <w:tr w:rsidR="00F45C64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78E3FBD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proofErr w:type="spellStart"/>
            <w:r>
              <w:rPr>
                <w:szCs w:val="20"/>
              </w:rPr>
              <w:t>depresion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proofErr w:type="spellStart"/>
            <w:r>
              <w:rPr>
                <w:szCs w:val="20"/>
              </w:rPr>
              <w:t>soilzone</w:t>
            </w:r>
            <w:proofErr w:type="spellEnd"/>
            <w:r>
              <w:rPr>
                <w:szCs w:val="20"/>
              </w:rPr>
              <w:t xml:space="preserve">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53B84E9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Change in storage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452681C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total water content in storage reservoirs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Water balance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A25143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A25143">
      <w:pPr>
        <w:spacing w:line="276" w:lineRule="auto"/>
      </w:pPr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A25143">
      <w:pPr>
        <w:spacing w:line="276" w:lineRule="auto"/>
      </w:pPr>
      <w:r>
        <w:rPr>
          <w:vertAlign w:val="superscript"/>
        </w:rPr>
        <w:t>3</w:t>
      </w:r>
      <w:r>
        <w:t xml:space="preserve">Initially set by surface runoff module and can be modified by the </w:t>
      </w:r>
      <w:proofErr w:type="spellStart"/>
      <w:r>
        <w:t>soilzone</w:t>
      </w:r>
      <w:proofErr w:type="spellEnd"/>
      <w:r>
        <w:t xml:space="preserve"> module if </w:t>
      </w:r>
      <w:proofErr w:type="spellStart"/>
      <w:r>
        <w:t>Dunnian</w:t>
      </w:r>
      <w:proofErr w:type="spellEnd"/>
      <w:r>
        <w:t xml:space="preserve"> surface runoff occurs.</w:t>
      </w:r>
    </w:p>
    <w:p w14:paraId="4B617B07" w14:textId="2385D151" w:rsidR="00743A27" w:rsidRPr="00E732D5" w:rsidRDefault="00743A27" w:rsidP="00A25143">
      <w:pPr>
        <w:pStyle w:val="TableFootnote"/>
        <w:spacing w:line="276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0196BB7C" w14:textId="77777777" w:rsidR="006C6EED" w:rsidRDefault="006C6EED" w:rsidP="00B411FA">
      <w:pPr>
        <w:spacing w:line="276" w:lineRule="auto"/>
        <w:rPr>
          <w:sz w:val="24"/>
        </w:rPr>
      </w:pPr>
    </w:p>
    <w:p w14:paraId="28986A35" w14:textId="77777777" w:rsidR="006C6EED" w:rsidRDefault="006C6EED" w:rsidP="00B411FA">
      <w:pPr>
        <w:spacing w:line="276" w:lineRule="auto"/>
        <w:rPr>
          <w:sz w:val="24"/>
        </w:rPr>
      </w:pPr>
    </w:p>
    <w:p w14:paraId="7E4551A8" w14:textId="77777777" w:rsidR="006C6EED" w:rsidRDefault="006C6EED" w:rsidP="00B411FA">
      <w:pPr>
        <w:spacing w:line="276" w:lineRule="auto"/>
        <w:rPr>
          <w:sz w:val="24"/>
        </w:rPr>
      </w:pPr>
    </w:p>
    <w:p w14:paraId="6417F351" w14:textId="77777777" w:rsidR="006C6EED" w:rsidRDefault="006C6EED" w:rsidP="00B411FA">
      <w:pPr>
        <w:spacing w:line="276" w:lineRule="auto"/>
        <w:rPr>
          <w:sz w:val="24"/>
        </w:rPr>
      </w:pPr>
    </w:p>
    <w:p w14:paraId="74399E1E" w14:textId="445AA27A" w:rsidR="006C6EED" w:rsidRPr="00B411FA" w:rsidRDefault="006C6EED" w:rsidP="00B411FA">
      <w:pPr>
        <w:spacing w:line="276" w:lineRule="auto"/>
        <w:rPr>
          <w:sz w:val="24"/>
        </w:rPr>
        <w:sectPr w:rsidR="006C6EED" w:rsidRPr="00B411FA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77777777" w:rsidR="00C068A6" w:rsidRPr="002232BF" w:rsidRDefault="00C068A6" w:rsidP="002C3C3E">
      <w:pPr>
        <w:pStyle w:val="Heading1"/>
      </w:pPr>
    </w:p>
    <w:sectPr w:rsidR="00C068A6" w:rsidRPr="002232BF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61A01" w14:textId="77777777" w:rsidR="008D4FED" w:rsidRDefault="008D4FED">
      <w:r>
        <w:separator/>
      </w:r>
    </w:p>
  </w:endnote>
  <w:endnote w:type="continuationSeparator" w:id="0">
    <w:p w14:paraId="1194683B" w14:textId="77777777" w:rsidR="008D4FED" w:rsidRDefault="008D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1FB1" w14:textId="77777777" w:rsidR="004955CF" w:rsidRDefault="004955CF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4955CF" w:rsidRDefault="00495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20D5" w14:textId="77777777" w:rsidR="004955CF" w:rsidRDefault="004955CF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4955CF" w:rsidRDefault="004955CF" w:rsidP="00743A27">
    <w:pPr>
      <w:pStyle w:val="Footer"/>
      <w:framePr w:wrap="around" w:vAnchor="text" w:hAnchor="margin" w:xAlign="center" w:y="1"/>
    </w:pPr>
  </w:p>
  <w:p w14:paraId="7785A29E" w14:textId="357508DF" w:rsidR="004955CF" w:rsidRDefault="004955CF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4955CF" w:rsidRDefault="004955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2FA90" w14:textId="77777777" w:rsidR="008D4FED" w:rsidRDefault="008D4FED">
      <w:r>
        <w:separator/>
      </w:r>
    </w:p>
  </w:footnote>
  <w:footnote w:type="continuationSeparator" w:id="0">
    <w:p w14:paraId="1C40F465" w14:textId="77777777" w:rsidR="008D4FED" w:rsidRDefault="008D4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1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4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3"/>
  </w:num>
  <w:num w:numId="5">
    <w:abstractNumId w:val="26"/>
  </w:num>
  <w:num w:numId="6">
    <w:abstractNumId w:val="37"/>
  </w:num>
  <w:num w:numId="7">
    <w:abstractNumId w:val="27"/>
  </w:num>
  <w:num w:numId="8">
    <w:abstractNumId w:val="34"/>
  </w:num>
  <w:num w:numId="9">
    <w:abstractNumId w:val="17"/>
  </w:num>
  <w:num w:numId="10">
    <w:abstractNumId w:val="27"/>
    <w:lvlOverride w:ilvl="0">
      <w:startOverride w:val="1"/>
    </w:lvlOverride>
  </w:num>
  <w:num w:numId="11">
    <w:abstractNumId w:val="14"/>
  </w:num>
  <w:num w:numId="12">
    <w:abstractNumId w:val="26"/>
    <w:lvlOverride w:ilvl="0">
      <w:startOverride w:val="1"/>
    </w:lvlOverride>
  </w:num>
  <w:num w:numId="13">
    <w:abstractNumId w:val="20"/>
  </w:num>
  <w:num w:numId="14">
    <w:abstractNumId w:val="39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6"/>
  </w:num>
  <w:num w:numId="26">
    <w:abstractNumId w:val="29"/>
  </w:num>
  <w:num w:numId="27">
    <w:abstractNumId w:val="12"/>
  </w:num>
  <w:num w:numId="28">
    <w:abstractNumId w:val="24"/>
  </w:num>
  <w:num w:numId="29">
    <w:abstractNumId w:val="22"/>
  </w:num>
  <w:num w:numId="30">
    <w:abstractNumId w:val="19"/>
  </w:num>
  <w:num w:numId="31">
    <w:abstractNumId w:val="21"/>
  </w:num>
  <w:num w:numId="32">
    <w:abstractNumId w:val="32"/>
  </w:num>
  <w:num w:numId="33">
    <w:abstractNumId w:val="25"/>
  </w:num>
  <w:num w:numId="34">
    <w:abstractNumId w:val="13"/>
  </w:num>
  <w:num w:numId="35">
    <w:abstractNumId w:val="35"/>
  </w:num>
  <w:num w:numId="36">
    <w:abstractNumId w:val="10"/>
  </w:num>
  <w:num w:numId="37">
    <w:abstractNumId w:val="30"/>
  </w:num>
  <w:num w:numId="38">
    <w:abstractNumId w:val="28"/>
  </w:num>
  <w:num w:numId="39">
    <w:abstractNumId w:val="31"/>
  </w:num>
  <w:num w:numId="40">
    <w:abstractNumId w:val="33"/>
  </w:num>
  <w:num w:numId="41">
    <w:abstractNumId w:val="18"/>
  </w:num>
  <w:num w:numId="42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4164"/>
    <w:rsid w:val="000176FD"/>
    <w:rsid w:val="00021402"/>
    <w:rsid w:val="00023491"/>
    <w:rsid w:val="00024550"/>
    <w:rsid w:val="000245BB"/>
    <w:rsid w:val="00025047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63A1"/>
    <w:rsid w:val="00070AA7"/>
    <w:rsid w:val="00073205"/>
    <w:rsid w:val="00073E15"/>
    <w:rsid w:val="00075798"/>
    <w:rsid w:val="000759E3"/>
    <w:rsid w:val="00077A88"/>
    <w:rsid w:val="000872BE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F78"/>
    <w:rsid w:val="001123FF"/>
    <w:rsid w:val="0011297E"/>
    <w:rsid w:val="001132C0"/>
    <w:rsid w:val="001146C3"/>
    <w:rsid w:val="00114842"/>
    <w:rsid w:val="00115E03"/>
    <w:rsid w:val="0011638E"/>
    <w:rsid w:val="00116812"/>
    <w:rsid w:val="00117993"/>
    <w:rsid w:val="00117C94"/>
    <w:rsid w:val="00120B1A"/>
    <w:rsid w:val="001251AB"/>
    <w:rsid w:val="00125D7A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7AF9"/>
    <w:rsid w:val="00181618"/>
    <w:rsid w:val="001827E1"/>
    <w:rsid w:val="00182D2B"/>
    <w:rsid w:val="00182F19"/>
    <w:rsid w:val="00183712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687E"/>
    <w:rsid w:val="00196C43"/>
    <w:rsid w:val="00197BE9"/>
    <w:rsid w:val="001A1340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3ECC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F03AA"/>
    <w:rsid w:val="001F1D3A"/>
    <w:rsid w:val="001F39F4"/>
    <w:rsid w:val="001F4AB0"/>
    <w:rsid w:val="001F5D5B"/>
    <w:rsid w:val="001F7415"/>
    <w:rsid w:val="001F7FE2"/>
    <w:rsid w:val="00201672"/>
    <w:rsid w:val="00202C49"/>
    <w:rsid w:val="00203244"/>
    <w:rsid w:val="0020424C"/>
    <w:rsid w:val="00204749"/>
    <w:rsid w:val="002049A6"/>
    <w:rsid w:val="00205B50"/>
    <w:rsid w:val="002114B5"/>
    <w:rsid w:val="00211DFB"/>
    <w:rsid w:val="00213E17"/>
    <w:rsid w:val="002210B5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2A4"/>
    <w:rsid w:val="002726A6"/>
    <w:rsid w:val="002737B7"/>
    <w:rsid w:val="002744E1"/>
    <w:rsid w:val="002744FE"/>
    <w:rsid w:val="00276A53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505"/>
    <w:rsid w:val="002D0C7B"/>
    <w:rsid w:val="002D343B"/>
    <w:rsid w:val="002D36AD"/>
    <w:rsid w:val="002D649B"/>
    <w:rsid w:val="002D6942"/>
    <w:rsid w:val="002D6D5E"/>
    <w:rsid w:val="002D71CE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2C3E"/>
    <w:rsid w:val="00363946"/>
    <w:rsid w:val="00367DA3"/>
    <w:rsid w:val="00370D2C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5F4"/>
    <w:rsid w:val="003A4F4A"/>
    <w:rsid w:val="003B0429"/>
    <w:rsid w:val="003B4A40"/>
    <w:rsid w:val="003C5A8F"/>
    <w:rsid w:val="003C5CFC"/>
    <w:rsid w:val="003C63C2"/>
    <w:rsid w:val="003D04F4"/>
    <w:rsid w:val="003D0A2A"/>
    <w:rsid w:val="003D0AA6"/>
    <w:rsid w:val="003D4482"/>
    <w:rsid w:val="003E169B"/>
    <w:rsid w:val="003E4D55"/>
    <w:rsid w:val="003F047C"/>
    <w:rsid w:val="003F2DAB"/>
    <w:rsid w:val="003F37B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417B"/>
    <w:rsid w:val="005153D1"/>
    <w:rsid w:val="00515C2B"/>
    <w:rsid w:val="005168E8"/>
    <w:rsid w:val="00517736"/>
    <w:rsid w:val="00521A12"/>
    <w:rsid w:val="005233B2"/>
    <w:rsid w:val="00523A65"/>
    <w:rsid w:val="00523CBB"/>
    <w:rsid w:val="00524524"/>
    <w:rsid w:val="00525F6C"/>
    <w:rsid w:val="00526557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BEE"/>
    <w:rsid w:val="00540FE1"/>
    <w:rsid w:val="00541E2A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30D4"/>
    <w:rsid w:val="00573849"/>
    <w:rsid w:val="005744F7"/>
    <w:rsid w:val="00574BE5"/>
    <w:rsid w:val="00574C53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7684"/>
    <w:rsid w:val="005E0E1E"/>
    <w:rsid w:val="005E3559"/>
    <w:rsid w:val="005E67C4"/>
    <w:rsid w:val="005F1F04"/>
    <w:rsid w:val="005F69A6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AC7"/>
    <w:rsid w:val="00627F27"/>
    <w:rsid w:val="00630E45"/>
    <w:rsid w:val="00631147"/>
    <w:rsid w:val="00633F7D"/>
    <w:rsid w:val="006343A3"/>
    <w:rsid w:val="0063445F"/>
    <w:rsid w:val="00634821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F01F4"/>
    <w:rsid w:val="006F3216"/>
    <w:rsid w:val="006F4C79"/>
    <w:rsid w:val="006F4CBD"/>
    <w:rsid w:val="006F4D11"/>
    <w:rsid w:val="006F5189"/>
    <w:rsid w:val="006F53E9"/>
    <w:rsid w:val="006F5DF6"/>
    <w:rsid w:val="006F6C31"/>
    <w:rsid w:val="00701229"/>
    <w:rsid w:val="00702369"/>
    <w:rsid w:val="0070616E"/>
    <w:rsid w:val="00706D46"/>
    <w:rsid w:val="0071062D"/>
    <w:rsid w:val="00710889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140F"/>
    <w:rsid w:val="0077192B"/>
    <w:rsid w:val="00772A0C"/>
    <w:rsid w:val="00772DA0"/>
    <w:rsid w:val="00773591"/>
    <w:rsid w:val="00774716"/>
    <w:rsid w:val="00776332"/>
    <w:rsid w:val="00777F68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4C8"/>
    <w:rsid w:val="007D771A"/>
    <w:rsid w:val="007E01BC"/>
    <w:rsid w:val="007E0BB3"/>
    <w:rsid w:val="007E0C00"/>
    <w:rsid w:val="007E108E"/>
    <w:rsid w:val="007E1D26"/>
    <w:rsid w:val="007E2529"/>
    <w:rsid w:val="007E463C"/>
    <w:rsid w:val="007E4BDA"/>
    <w:rsid w:val="007E4FDB"/>
    <w:rsid w:val="007E5DFD"/>
    <w:rsid w:val="007E5EE9"/>
    <w:rsid w:val="007E6499"/>
    <w:rsid w:val="007E6721"/>
    <w:rsid w:val="007E73C2"/>
    <w:rsid w:val="007E7D4C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403E2"/>
    <w:rsid w:val="008406AF"/>
    <w:rsid w:val="00840B74"/>
    <w:rsid w:val="00841F42"/>
    <w:rsid w:val="00842AB6"/>
    <w:rsid w:val="00843DE3"/>
    <w:rsid w:val="00846542"/>
    <w:rsid w:val="00850FB0"/>
    <w:rsid w:val="00852238"/>
    <w:rsid w:val="00852A96"/>
    <w:rsid w:val="00854106"/>
    <w:rsid w:val="0085588F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4970"/>
    <w:rsid w:val="00885505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70BC"/>
    <w:rsid w:val="008B783E"/>
    <w:rsid w:val="008B7AD7"/>
    <w:rsid w:val="008C26CE"/>
    <w:rsid w:val="008C4A75"/>
    <w:rsid w:val="008C61A0"/>
    <w:rsid w:val="008D0A9E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CDA"/>
    <w:rsid w:val="008F1333"/>
    <w:rsid w:val="008F13E0"/>
    <w:rsid w:val="008F2AD1"/>
    <w:rsid w:val="008F395C"/>
    <w:rsid w:val="008F4771"/>
    <w:rsid w:val="008F48F9"/>
    <w:rsid w:val="008F5A64"/>
    <w:rsid w:val="008F68E9"/>
    <w:rsid w:val="008F7211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9AB"/>
    <w:rsid w:val="00933B43"/>
    <w:rsid w:val="00933E74"/>
    <w:rsid w:val="00934878"/>
    <w:rsid w:val="00940767"/>
    <w:rsid w:val="00940F19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7DFE"/>
    <w:rsid w:val="009714C6"/>
    <w:rsid w:val="00971EE9"/>
    <w:rsid w:val="009728FC"/>
    <w:rsid w:val="00975BA1"/>
    <w:rsid w:val="00975E9F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597"/>
    <w:rsid w:val="009A18BE"/>
    <w:rsid w:val="009A2C7B"/>
    <w:rsid w:val="009A553B"/>
    <w:rsid w:val="009B0384"/>
    <w:rsid w:val="009B0CF3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A00109"/>
    <w:rsid w:val="00A0181F"/>
    <w:rsid w:val="00A02DED"/>
    <w:rsid w:val="00A02F9F"/>
    <w:rsid w:val="00A03BD1"/>
    <w:rsid w:val="00A03E50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929"/>
    <w:rsid w:val="00A2392D"/>
    <w:rsid w:val="00A24CA3"/>
    <w:rsid w:val="00A25143"/>
    <w:rsid w:val="00A25F01"/>
    <w:rsid w:val="00A26030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B02"/>
    <w:rsid w:val="00AA73A5"/>
    <w:rsid w:val="00AB0986"/>
    <w:rsid w:val="00AB41A7"/>
    <w:rsid w:val="00AB469E"/>
    <w:rsid w:val="00AB6161"/>
    <w:rsid w:val="00AC0D86"/>
    <w:rsid w:val="00AC24DB"/>
    <w:rsid w:val="00AC2871"/>
    <w:rsid w:val="00AD1888"/>
    <w:rsid w:val="00AD2FA0"/>
    <w:rsid w:val="00AD4190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213B"/>
    <w:rsid w:val="00B12991"/>
    <w:rsid w:val="00B130BE"/>
    <w:rsid w:val="00B15443"/>
    <w:rsid w:val="00B15EFE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E7"/>
    <w:rsid w:val="00BE15E2"/>
    <w:rsid w:val="00BE4088"/>
    <w:rsid w:val="00BE5D7B"/>
    <w:rsid w:val="00BE6D69"/>
    <w:rsid w:val="00BE6E22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5E6"/>
    <w:rsid w:val="00CB698D"/>
    <w:rsid w:val="00CC102E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C0B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324A"/>
    <w:rsid w:val="00D63575"/>
    <w:rsid w:val="00D64459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50AB"/>
    <w:rsid w:val="00DF5384"/>
    <w:rsid w:val="00DF6B9F"/>
    <w:rsid w:val="00DF6C06"/>
    <w:rsid w:val="00DF7BFA"/>
    <w:rsid w:val="00E01EBC"/>
    <w:rsid w:val="00E051B5"/>
    <w:rsid w:val="00E05BE8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414DC"/>
    <w:rsid w:val="00E44577"/>
    <w:rsid w:val="00E448A8"/>
    <w:rsid w:val="00E44D2C"/>
    <w:rsid w:val="00E46B79"/>
    <w:rsid w:val="00E5171B"/>
    <w:rsid w:val="00E51935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EF1"/>
    <w:rsid w:val="00E77AE8"/>
    <w:rsid w:val="00E808C5"/>
    <w:rsid w:val="00E8235A"/>
    <w:rsid w:val="00E82B07"/>
    <w:rsid w:val="00E840E8"/>
    <w:rsid w:val="00E86A17"/>
    <w:rsid w:val="00E87939"/>
    <w:rsid w:val="00E90FFB"/>
    <w:rsid w:val="00E91ADD"/>
    <w:rsid w:val="00E91D55"/>
    <w:rsid w:val="00E9220D"/>
    <w:rsid w:val="00E92486"/>
    <w:rsid w:val="00E9292A"/>
    <w:rsid w:val="00E92C64"/>
    <w:rsid w:val="00E9402C"/>
    <w:rsid w:val="00E94221"/>
    <w:rsid w:val="00E942D0"/>
    <w:rsid w:val="00E9617F"/>
    <w:rsid w:val="00E965CE"/>
    <w:rsid w:val="00E96A9F"/>
    <w:rsid w:val="00EA1AD8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41E2"/>
    <w:rsid w:val="00ED5F3E"/>
    <w:rsid w:val="00ED6246"/>
    <w:rsid w:val="00ED77C0"/>
    <w:rsid w:val="00ED7BDB"/>
    <w:rsid w:val="00EE0446"/>
    <w:rsid w:val="00EE0DE1"/>
    <w:rsid w:val="00EE1498"/>
    <w:rsid w:val="00EE1828"/>
    <w:rsid w:val="00EE227F"/>
    <w:rsid w:val="00EE2D04"/>
    <w:rsid w:val="00EE6F21"/>
    <w:rsid w:val="00EF1484"/>
    <w:rsid w:val="00EF1C03"/>
    <w:rsid w:val="00EF4154"/>
    <w:rsid w:val="00EF4FF1"/>
    <w:rsid w:val="00EF6C42"/>
    <w:rsid w:val="00F001E2"/>
    <w:rsid w:val="00F00A00"/>
    <w:rsid w:val="00F02C07"/>
    <w:rsid w:val="00F03764"/>
    <w:rsid w:val="00F04206"/>
    <w:rsid w:val="00F04FC6"/>
    <w:rsid w:val="00F0540B"/>
    <w:rsid w:val="00F07B1E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3077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C2C"/>
    <w:rsid w:val="00F827A9"/>
    <w:rsid w:val="00F860EF"/>
    <w:rsid w:val="00F867FA"/>
    <w:rsid w:val="00F87600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A70"/>
    <w:rsid w:val="00FA0B6D"/>
    <w:rsid w:val="00FA2CE3"/>
    <w:rsid w:val="00FA5007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F697A9-D793-46FA-94B8-6AFB0227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</Template>
  <TotalTime>3952</TotalTime>
  <Pages>68</Pages>
  <Words>23824</Words>
  <Characters>135802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159308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272</cp:revision>
  <cp:lastPrinted>2014-10-29T20:27:00Z</cp:lastPrinted>
  <dcterms:created xsi:type="dcterms:W3CDTF">2016-06-16T16:51:00Z</dcterms:created>
  <dcterms:modified xsi:type="dcterms:W3CDTF">2020-01-11T00:01:00Z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